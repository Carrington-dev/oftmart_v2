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378944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759E46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8574DA" wp14:editId="4224378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0DE5A9C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E9D415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E00689" w14:textId="7C5A5F49" w:rsidR="001B2ABD" w:rsidRPr="00267338" w:rsidRDefault="00267338" w:rsidP="001B2ABD">
            <w:pPr>
              <w:pStyle w:val="Title"/>
              <w:rPr>
                <w:sz w:val="72"/>
                <w:szCs w:val="72"/>
              </w:rPr>
            </w:pPr>
            <w:r w:rsidRPr="00267338">
              <w:rPr>
                <w:sz w:val="72"/>
                <w:szCs w:val="72"/>
              </w:rPr>
              <w:t>CARRINGTON MULEYA</w:t>
            </w:r>
          </w:p>
          <w:p w14:paraId="6656C129" w14:textId="09146328" w:rsidR="001B2ABD" w:rsidRPr="0086658D" w:rsidRDefault="00267338" w:rsidP="001B2ABD">
            <w:pPr>
              <w:pStyle w:val="Subtitle"/>
              <w:rPr>
                <w:spacing w:val="1"/>
                <w:w w:val="61"/>
              </w:rPr>
            </w:pPr>
            <w:r w:rsidRPr="00DF1D05">
              <w:rPr>
                <w:spacing w:val="0"/>
                <w:w w:val="33"/>
              </w:rPr>
              <w:t xml:space="preserve">SOFTWARE </w:t>
            </w:r>
            <w:r w:rsidR="0086658D" w:rsidRPr="00DF1D05">
              <w:rPr>
                <w:spacing w:val="0"/>
                <w:w w:val="33"/>
              </w:rPr>
              <w:t>ENGINEER</w:t>
            </w:r>
            <w:r w:rsidR="00654545" w:rsidRPr="00DF1D05">
              <w:rPr>
                <w:spacing w:val="0"/>
                <w:w w:val="33"/>
              </w:rPr>
              <w:t xml:space="preserve"> AND DATA SCIENTIS</w:t>
            </w:r>
            <w:r w:rsidR="00654545" w:rsidRPr="00DF1D05">
              <w:rPr>
                <w:spacing w:val="21"/>
                <w:w w:val="33"/>
              </w:rPr>
              <w:t>T</w:t>
            </w:r>
          </w:p>
          <w:p w14:paraId="2C014740" w14:textId="0D444F90" w:rsidR="0086658D" w:rsidRDefault="006F0FE6" w:rsidP="0086658D">
            <w:r>
              <w:t>Python, C++, Java, React.JS</w:t>
            </w:r>
            <w:r w:rsidR="000A284B">
              <w:t>, Flask, Django</w:t>
            </w:r>
          </w:p>
          <w:p w14:paraId="10ACFBFE" w14:textId="1CEBF541" w:rsidR="000A284B" w:rsidRDefault="000A284B" w:rsidP="0086658D">
            <w:r>
              <w:t xml:space="preserve">Docker, PostgreSQL, Kubernates </w:t>
            </w:r>
            <w:r w:rsidR="003405F8">
              <w:t>, Docker, PyTorch, Pandas</w:t>
            </w:r>
          </w:p>
          <w:p w14:paraId="1A679980" w14:textId="5E4357E8" w:rsidR="00D3038A" w:rsidRPr="0086658D" w:rsidRDefault="00A476AB" w:rsidP="0086658D">
            <w:r>
              <w:t>NumPy, SciPy</w:t>
            </w:r>
            <w:r w:rsidR="000654A3">
              <w:t>, Android (Java)</w:t>
            </w:r>
            <w:r w:rsidR="00F4256C">
              <w:t xml:space="preserve">. Nginx, Flask, Rasa,  </w:t>
            </w:r>
            <w:r w:rsidR="005E58A9">
              <w:t>Dialog flow</w:t>
            </w:r>
          </w:p>
        </w:tc>
      </w:tr>
      <w:tr w:rsidR="001B2ABD" w14:paraId="2578745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99E1D6F59EE4E4E9A859DAC1261C0F1"/>
              </w:placeholder>
              <w:temporary/>
              <w:showingPlcHdr/>
              <w15:appearance w15:val="hidden"/>
            </w:sdtPr>
            <w:sdtContent>
              <w:p w14:paraId="13DD13E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B537CE9" w14:textId="59F2BA8C" w:rsidR="00C562A4" w:rsidRDefault="005066B8" w:rsidP="005066B8">
            <w:r>
              <w:t xml:space="preserve">Carrington Muleya is a </w:t>
            </w:r>
            <w:r w:rsidR="00854F4D">
              <w:t>senior</w:t>
            </w:r>
            <w:r>
              <w:t xml:space="preserve"> software developer and entrepreneur based in Pretoria. He is known for </w:t>
            </w:r>
            <w:r w:rsidR="004C556B">
              <w:t xml:space="preserve">founding </w:t>
            </w:r>
            <w:r w:rsidR="00516660">
              <w:t xml:space="preserve">Oftmart Group, </w:t>
            </w:r>
            <w:r>
              <w:t>being a math</w:t>
            </w:r>
            <w:r w:rsidR="00A141A9">
              <w:t xml:space="preserve">, </w:t>
            </w:r>
            <w:r w:rsidR="00C562A4">
              <w:t xml:space="preserve">science </w:t>
            </w:r>
            <w:r>
              <w:t>gur</w:t>
            </w:r>
            <w:r w:rsidR="00C562A4">
              <w:t>u and software developer</w:t>
            </w:r>
            <w:r w:rsidR="00C26A0E">
              <w:t xml:space="preserve"> who is equipped with problem solving skills together with knowledge of data structures and algorithms</w:t>
            </w:r>
            <w:r w:rsidR="00C562A4">
              <w:t xml:space="preserve">. </w:t>
            </w:r>
          </w:p>
          <w:p w14:paraId="178B5D34" w14:textId="77777777" w:rsidR="00C562A4" w:rsidRDefault="00C562A4" w:rsidP="005066B8"/>
          <w:p w14:paraId="6974F813" w14:textId="6AD17D4D" w:rsidR="00036450" w:rsidRDefault="00C562A4" w:rsidP="005066B8">
            <w:r>
              <w:t xml:space="preserve">Over the past years as a software developer, I have developed multiple rides share applications and web applications for small, medium, and big companies. One of the most successful applications I have developed has more than 5 million downloads in India and UK. </w:t>
            </w:r>
          </w:p>
          <w:p w14:paraId="01C0D86E" w14:textId="77777777" w:rsidR="00C562A4" w:rsidRDefault="00C562A4" w:rsidP="005066B8"/>
          <w:p w14:paraId="5F5A97CA" w14:textId="0A3FADE6" w:rsidR="00C562A4" w:rsidRDefault="00C562A4" w:rsidP="005066B8">
            <w:r>
              <w:t>Currently, I have been working as an entrepreneur at a few institutions I have founded that are developing softwares for other organizations</w:t>
            </w:r>
          </w:p>
          <w:p w14:paraId="475DE2DE" w14:textId="77777777" w:rsidR="00036450" w:rsidRDefault="00036450" w:rsidP="00036450"/>
          <w:sdt>
            <w:sdtPr>
              <w:id w:val="-1954003311"/>
              <w:placeholder>
                <w:docPart w:val="31DF59D9A02E4F34BCC43C05900CF6EA"/>
              </w:placeholder>
              <w:temporary/>
              <w:showingPlcHdr/>
              <w15:appearance w15:val="hidden"/>
            </w:sdtPr>
            <w:sdtContent>
              <w:p w14:paraId="77D5430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217FE842ABA43BABD0B66CFAE92C6B6"/>
              </w:placeholder>
              <w:temporary/>
              <w:showingPlcHdr/>
              <w15:appearance w15:val="hidden"/>
            </w:sdtPr>
            <w:sdtContent>
              <w:p w14:paraId="4B7A32D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9FD82AE" w14:textId="600DFB16" w:rsidR="004D3011" w:rsidRDefault="005066B8" w:rsidP="004D3011">
            <w:r>
              <w:t>067 735 2242</w:t>
            </w:r>
          </w:p>
          <w:p w14:paraId="7D8B0A80" w14:textId="77777777" w:rsidR="004D3011" w:rsidRPr="004D3011" w:rsidRDefault="004D3011" w:rsidP="004D3011"/>
          <w:sdt>
            <w:sdtPr>
              <w:id w:val="67859272"/>
              <w:placeholder>
                <w:docPart w:val="D5704B0B587D440EAFAF9BD7889E4F31"/>
              </w:placeholder>
              <w:temporary/>
              <w:showingPlcHdr/>
              <w15:appearance w15:val="hidden"/>
            </w:sdtPr>
            <w:sdtContent>
              <w:p w14:paraId="5A1EC0A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5B1330F" w14:textId="5884D37A" w:rsidR="00F532EB" w:rsidRDefault="00000000" w:rsidP="004D3011">
            <w:pPr>
              <w:rPr>
                <w:rStyle w:val="Hyperlink"/>
              </w:rPr>
            </w:pPr>
            <w:hyperlink r:id="rId11" w:history="1">
              <w:r w:rsidR="00F532EB" w:rsidRPr="00BD2E48">
                <w:rPr>
                  <w:rStyle w:val="Hyperlink"/>
                </w:rPr>
                <w:t>www.stemgon.online</w:t>
              </w:r>
            </w:hyperlink>
          </w:p>
          <w:p w14:paraId="309F3162" w14:textId="69D5B350" w:rsidR="003B777A" w:rsidRDefault="003B777A" w:rsidP="004D3011">
            <w:pPr>
              <w:rPr>
                <w:noProof/>
              </w:rPr>
            </w:pPr>
            <w:hyperlink r:id="rId12" w:history="1">
              <w:r w:rsidRPr="00600BF1">
                <w:rPr>
                  <w:rStyle w:val="Hyperlink"/>
                  <w:noProof/>
                </w:rPr>
                <w:t>www.stemgon.co.za</w:t>
              </w:r>
            </w:hyperlink>
          </w:p>
          <w:p w14:paraId="0BF399FA" w14:textId="77777777" w:rsidR="003B777A" w:rsidRDefault="003B777A" w:rsidP="004D3011"/>
          <w:p w14:paraId="45F18483" w14:textId="77777777" w:rsidR="00C562A4" w:rsidRDefault="00C562A4" w:rsidP="004D3011"/>
          <w:sdt>
            <w:sdtPr>
              <w:id w:val="-240260293"/>
              <w:placeholder>
                <w:docPart w:val="C6F140D04C224C5F8EC0CA7CCA99172C"/>
              </w:placeholder>
              <w:temporary/>
              <w:showingPlcHdr/>
              <w15:appearance w15:val="hidden"/>
            </w:sdtPr>
            <w:sdtContent>
              <w:p w14:paraId="4CAB4D9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C72AB16" w14:textId="45FE3037" w:rsidR="00D602A3" w:rsidRDefault="00000000" w:rsidP="004D3011">
            <w:hyperlink r:id="rId13" w:history="1">
              <w:r w:rsidR="00F532EB" w:rsidRPr="00BD2E48">
                <w:rPr>
                  <w:rStyle w:val="Hyperlink"/>
                </w:rPr>
                <w:t>crn96m@gmail.com</w:t>
              </w:r>
            </w:hyperlink>
            <w:r w:rsidR="005066B8">
              <w:t xml:space="preserve"> </w:t>
            </w:r>
          </w:p>
          <w:p w14:paraId="4E11AF8C" w14:textId="1A5F53CC" w:rsidR="00516660" w:rsidRDefault="00000000" w:rsidP="004D3011">
            <w:hyperlink r:id="rId14" w:history="1">
              <w:r w:rsidR="00F532EB" w:rsidRPr="00BD2E48">
                <w:rPr>
                  <w:rStyle w:val="Hyperlink"/>
                </w:rPr>
                <w:t>contact@stemgon.online</w:t>
              </w:r>
            </w:hyperlink>
          </w:p>
          <w:p w14:paraId="60D19408" w14:textId="77777777" w:rsidR="00F532EB" w:rsidRDefault="00F532EB" w:rsidP="004D3011"/>
          <w:p w14:paraId="6E484E4C" w14:textId="77777777" w:rsidR="00516660" w:rsidRPr="00D602A3" w:rsidRDefault="00516660" w:rsidP="004D3011">
            <w:pPr>
              <w:rPr>
                <w:rStyle w:val="Hyperlink"/>
                <w:color w:val="auto"/>
                <w:u w:val="none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1E1FE47E1F0F4DE0B05A13D4971F9F6B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7CA4450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4F94BAD" w14:textId="1C329302" w:rsidR="004D3011" w:rsidRDefault="005066B8" w:rsidP="004D3011">
            <w:r>
              <w:t>Volleyball</w:t>
            </w:r>
          </w:p>
          <w:p w14:paraId="2AD90AC9" w14:textId="561B6423" w:rsidR="004D3011" w:rsidRDefault="005066B8" w:rsidP="004D3011">
            <w:r>
              <w:t>Chess</w:t>
            </w:r>
          </w:p>
          <w:p w14:paraId="637F79D0" w14:textId="60233D93" w:rsidR="004D3011" w:rsidRDefault="005066B8" w:rsidP="004D3011">
            <w:r>
              <w:t>Engineering</w:t>
            </w:r>
          </w:p>
          <w:p w14:paraId="3AA2FE96" w14:textId="77777777" w:rsidR="004D3011" w:rsidRDefault="005066B8" w:rsidP="004D3011">
            <w:r>
              <w:t>Golf</w:t>
            </w:r>
          </w:p>
          <w:p w14:paraId="4BE7BAE5" w14:textId="77777777" w:rsidR="00242EC3" w:rsidRDefault="00242EC3" w:rsidP="004D3011">
            <w:r>
              <w:t>Athletics</w:t>
            </w:r>
          </w:p>
          <w:p w14:paraId="1A8C1249" w14:textId="77777777" w:rsidR="00242EC3" w:rsidRDefault="00242EC3" w:rsidP="004D3011">
            <w:r>
              <w:t>Gaming</w:t>
            </w:r>
          </w:p>
          <w:p w14:paraId="2C7114A1" w14:textId="649DA249" w:rsidR="00242EC3" w:rsidRPr="004D3011" w:rsidRDefault="00242EC3" w:rsidP="004D3011">
            <w:r>
              <w:t>Dev Society Groups</w:t>
            </w:r>
          </w:p>
        </w:tc>
        <w:tc>
          <w:tcPr>
            <w:tcW w:w="720" w:type="dxa"/>
          </w:tcPr>
          <w:p w14:paraId="093125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A6EE1FA" w14:textId="0CBC7549" w:rsidR="00900C10" w:rsidRDefault="00900C10" w:rsidP="00900C10">
            <w:pPr>
              <w:pStyle w:val="Heading2"/>
            </w:pPr>
            <w:r>
              <w:t>nationality</w:t>
            </w:r>
          </w:p>
          <w:p w14:paraId="3AE02B1B" w14:textId="65BD7F9B" w:rsidR="00900C10" w:rsidRPr="00036450" w:rsidRDefault="00412B54" w:rsidP="00900C10">
            <w:pPr>
              <w:pStyle w:val="Heading4"/>
            </w:pPr>
            <w:r>
              <w:t>DUAL CITIZENSHIP (ZA/ZWE)</w:t>
            </w:r>
          </w:p>
          <w:p w14:paraId="44E28B3E" w14:textId="23256A02" w:rsidR="00900C10" w:rsidRDefault="00900C10" w:rsidP="00900C10">
            <w:pPr>
              <w:pStyle w:val="Date"/>
            </w:pPr>
            <w:r>
              <w:t>BORN ON 09/08/1996</w:t>
            </w:r>
          </w:p>
          <w:p w14:paraId="6D609CCD" w14:textId="504094CE" w:rsidR="00900C10" w:rsidRDefault="00EB6CFA" w:rsidP="00900C10">
            <w:r>
              <w:t>SINGLE</w:t>
            </w:r>
          </w:p>
          <w:p w14:paraId="3D84F87A" w14:textId="7E280E03" w:rsidR="001B2ABD" w:rsidRDefault="00900C10" w:rsidP="00036450">
            <w:pPr>
              <w:pStyle w:val="Heading2"/>
            </w:pPr>
            <w:r>
              <w:t>education</w:t>
            </w:r>
          </w:p>
          <w:p w14:paraId="673320FB" w14:textId="00F5B0D4" w:rsidR="00936462" w:rsidRPr="00036450" w:rsidRDefault="00936462" w:rsidP="00936462">
            <w:pPr>
              <w:pStyle w:val="Heading4"/>
            </w:pPr>
            <w:r>
              <w:t>WITSWATERSRAND UNIVERSITY</w:t>
            </w:r>
          </w:p>
          <w:p w14:paraId="2F8532AC" w14:textId="2A9490D4" w:rsidR="00936462" w:rsidRPr="00B359E4" w:rsidRDefault="00936462" w:rsidP="00936462">
            <w:pPr>
              <w:pStyle w:val="Date"/>
            </w:pPr>
            <w:r>
              <w:t>20</w:t>
            </w:r>
            <w:r w:rsidR="004C678A">
              <w:t>22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 w:rsidR="00F14158">
              <w:t>Current</w:t>
            </w:r>
            <w:r w:rsidR="00900D5B">
              <w:t xml:space="preserve"> (Part time)</w:t>
            </w:r>
          </w:p>
          <w:p w14:paraId="23F5C322" w14:textId="65BEC727" w:rsidR="00936462" w:rsidRDefault="00936462" w:rsidP="00936462">
            <w:r>
              <w:t>Information Engineering</w:t>
            </w:r>
          </w:p>
          <w:p w14:paraId="264BB03E" w14:textId="4DD56ADC" w:rsidR="00936462" w:rsidRDefault="00936462" w:rsidP="00936462">
            <w:r>
              <w:t>C++, Java, Python</w:t>
            </w:r>
          </w:p>
          <w:p w14:paraId="0F716167" w14:textId="0BB259FA" w:rsidR="00F14158" w:rsidRDefault="00F14158" w:rsidP="00936462"/>
          <w:p w14:paraId="54329014" w14:textId="5EC72565" w:rsidR="00F14158" w:rsidRDefault="00F14158" w:rsidP="00936462">
            <w:r>
              <w:t>2022 – Current</w:t>
            </w:r>
          </w:p>
          <w:p w14:paraId="34D47460" w14:textId="3C1C747B" w:rsidR="00F14158" w:rsidRDefault="00F14158" w:rsidP="00936462">
            <w:r>
              <w:t>BSc Computer Science</w:t>
            </w:r>
          </w:p>
          <w:p w14:paraId="2AAD584B" w14:textId="6901A1BF" w:rsidR="00F14158" w:rsidRDefault="00F14158" w:rsidP="00936462">
            <w:r>
              <w:t xml:space="preserve">C++, Flutter, Python </w:t>
            </w:r>
            <w:r w:rsidR="00900D5B">
              <w:t>etc.</w:t>
            </w:r>
          </w:p>
          <w:p w14:paraId="470007AC" w14:textId="77777777" w:rsidR="00936462" w:rsidRDefault="00936462" w:rsidP="00B359E4">
            <w:pPr>
              <w:pStyle w:val="Heading4"/>
            </w:pPr>
          </w:p>
          <w:p w14:paraId="313D3E95" w14:textId="59C072C6" w:rsidR="00036450" w:rsidRPr="00036450" w:rsidRDefault="00267338" w:rsidP="00B359E4">
            <w:pPr>
              <w:pStyle w:val="Heading4"/>
            </w:pPr>
            <w:r>
              <w:t>JAISON ZIYAPHAPHA MOYO HIGH SCHOOL</w:t>
            </w:r>
          </w:p>
          <w:p w14:paraId="1596A0F0" w14:textId="2AA7C805" w:rsidR="00036450" w:rsidRPr="00B359E4" w:rsidRDefault="00267338" w:rsidP="00B359E4">
            <w:pPr>
              <w:pStyle w:val="Date"/>
            </w:pPr>
            <w:r>
              <w:t>2014</w:t>
            </w:r>
            <w:r w:rsidR="00036450" w:rsidRPr="00B359E4">
              <w:t xml:space="preserve"> </w:t>
            </w:r>
            <w:r w:rsidR="00936462">
              <w:t>–</w:t>
            </w:r>
            <w:r w:rsidR="00036450" w:rsidRPr="00B359E4">
              <w:t xml:space="preserve"> </w:t>
            </w:r>
            <w:r>
              <w:t>201</w:t>
            </w:r>
            <w:r w:rsidR="00936462">
              <w:t>4/12</w:t>
            </w:r>
          </w:p>
          <w:p w14:paraId="4EA8E39D" w14:textId="31E1BDE6" w:rsidR="004D3011" w:rsidRDefault="00267338" w:rsidP="00036450">
            <w:r>
              <w:t>Advanced level</w:t>
            </w:r>
          </w:p>
          <w:p w14:paraId="62D7049E" w14:textId="496F15B3" w:rsidR="00267338" w:rsidRDefault="00D43DBB" w:rsidP="00036450">
            <w:r>
              <w:t>Passed all subjects well</w:t>
            </w:r>
          </w:p>
          <w:p w14:paraId="4030E25D" w14:textId="6828A195" w:rsidR="00036450" w:rsidRDefault="00036450" w:rsidP="00036450"/>
          <w:p w14:paraId="2E68EBF1" w14:textId="69D87C95" w:rsidR="00036450" w:rsidRPr="00B359E4" w:rsidRDefault="00267338" w:rsidP="00B359E4">
            <w:pPr>
              <w:pStyle w:val="Heading4"/>
            </w:pPr>
            <w:r>
              <w:t>TONGWE HIGH SCHOOL</w:t>
            </w:r>
          </w:p>
          <w:p w14:paraId="0A305472" w14:textId="23A88A58" w:rsidR="00036450" w:rsidRPr="00B359E4" w:rsidRDefault="00267338" w:rsidP="00B359E4">
            <w:pPr>
              <w:pStyle w:val="Date"/>
            </w:pPr>
            <w:r>
              <w:t>2013/01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2013/11</w:t>
            </w:r>
          </w:p>
          <w:p w14:paraId="7B244F5C" w14:textId="747C4D53" w:rsidR="00036450" w:rsidRDefault="00D43DBB" w:rsidP="00036450">
            <w:r>
              <w:t>Passed all subjects</w:t>
            </w:r>
          </w:p>
          <w:p w14:paraId="34802545" w14:textId="3C1D36D9" w:rsidR="00267338" w:rsidRDefault="001642B5" w:rsidP="00036450">
            <w:r>
              <w:t>Math</w:t>
            </w:r>
            <w:r w:rsidR="00267338">
              <w:t>, English and science included</w:t>
            </w:r>
          </w:p>
          <w:sdt>
            <w:sdtPr>
              <w:id w:val="1001553383"/>
              <w:placeholder>
                <w:docPart w:val="838670BF1BDC447190DF7A3E3E90350A"/>
              </w:placeholder>
              <w:temporary/>
              <w:showingPlcHdr/>
              <w15:appearance w15:val="hidden"/>
            </w:sdtPr>
            <w:sdtContent>
              <w:p w14:paraId="3B05743C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2A556DA" w14:textId="5E9D9D13" w:rsidR="00743D46" w:rsidRDefault="00743D46" w:rsidP="00743D46">
            <w:pPr>
              <w:pStyle w:val="Heading4"/>
              <w:rPr>
                <w:bCs/>
              </w:rPr>
            </w:pPr>
            <w:r>
              <w:t xml:space="preserve">Mashsoft  </w:t>
            </w:r>
            <w:r w:rsidRPr="00036450">
              <w:t xml:space="preserve"> </w:t>
            </w:r>
            <w:r>
              <w:t>- Software Developer</w:t>
            </w:r>
          </w:p>
          <w:p w14:paraId="4C01E427" w14:textId="2E989064" w:rsidR="00743D46" w:rsidRPr="00036450" w:rsidRDefault="00743D46" w:rsidP="00743D46">
            <w:pPr>
              <w:pStyle w:val="Date"/>
            </w:pPr>
            <w:r>
              <w:t>201</w:t>
            </w:r>
            <w:r w:rsidR="00A671D1">
              <w:t>4</w:t>
            </w:r>
          </w:p>
          <w:p w14:paraId="7F9A9464" w14:textId="77777777" w:rsidR="00743D46" w:rsidRDefault="00743D46" w:rsidP="00743D46">
            <w:r>
              <w:t>Python Backend API developer,</w:t>
            </w:r>
          </w:p>
          <w:p w14:paraId="683BB391" w14:textId="25991E24" w:rsidR="00743D46" w:rsidRDefault="00743D46" w:rsidP="00743D46">
            <w:r>
              <w:t>React and C++, PyQt</w:t>
            </w:r>
          </w:p>
          <w:p w14:paraId="00C3CD3D" w14:textId="77777777" w:rsidR="00743D46" w:rsidRDefault="00743D46" w:rsidP="00B359E4">
            <w:pPr>
              <w:pStyle w:val="Heading4"/>
            </w:pPr>
          </w:p>
          <w:p w14:paraId="5B48E65B" w14:textId="108A64BB" w:rsidR="00036450" w:rsidRDefault="00267338" w:rsidP="00B359E4">
            <w:pPr>
              <w:pStyle w:val="Heading4"/>
              <w:rPr>
                <w:bCs/>
              </w:rPr>
            </w:pPr>
            <w:r>
              <w:t xml:space="preserve">Stemgon 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- Software Developer</w:t>
            </w:r>
          </w:p>
          <w:p w14:paraId="16BA129E" w14:textId="5DF09E2A" w:rsidR="00036450" w:rsidRPr="00036450" w:rsidRDefault="00267338" w:rsidP="00B359E4">
            <w:pPr>
              <w:pStyle w:val="Date"/>
            </w:pPr>
            <w:r>
              <w:t>201</w:t>
            </w:r>
            <w:r w:rsidR="00A671D1">
              <w:t>5</w:t>
            </w:r>
            <w:r>
              <w:t xml:space="preserve"> </w:t>
            </w:r>
            <w:r w:rsidR="00036450" w:rsidRPr="00036450">
              <w:t>–</w:t>
            </w:r>
            <w:r w:rsidR="00003D25">
              <w:t xml:space="preserve"> </w:t>
            </w:r>
            <w:r w:rsidR="00892202">
              <w:t>2019</w:t>
            </w:r>
          </w:p>
          <w:p w14:paraId="7E0CE29D" w14:textId="6DE9251E" w:rsidR="00267338" w:rsidRDefault="00267338" w:rsidP="00036450">
            <w:r>
              <w:t>Python Backend developer,</w:t>
            </w:r>
          </w:p>
          <w:p w14:paraId="17627928" w14:textId="46B4FEE2" w:rsidR="00267338" w:rsidRDefault="005A01C0" w:rsidP="00036450">
            <w:r>
              <w:t xml:space="preserve">React, </w:t>
            </w:r>
            <w:r w:rsidR="00267338">
              <w:t>C++, PyQt</w:t>
            </w:r>
          </w:p>
          <w:p w14:paraId="27E20A45" w14:textId="77777777" w:rsidR="005A01C0" w:rsidRDefault="001A6AED" w:rsidP="001A6AED">
            <w:r>
              <w:t xml:space="preserve">Docker, Kubernates, </w:t>
            </w:r>
          </w:p>
          <w:p w14:paraId="4417470A" w14:textId="25B0C86B" w:rsidR="001A6AED" w:rsidRDefault="001A6AED" w:rsidP="001A6AED">
            <w:r>
              <w:t>Django, Flask</w:t>
            </w:r>
          </w:p>
          <w:p w14:paraId="10938EF9" w14:textId="3372E5AA" w:rsidR="00BF7CE7" w:rsidRDefault="00BF7CE7" w:rsidP="001A6AED">
            <w:r>
              <w:t>Socket Programming</w:t>
            </w:r>
          </w:p>
          <w:p w14:paraId="59E1827F" w14:textId="16FD5B11" w:rsidR="005A01C0" w:rsidRDefault="005A01C0" w:rsidP="001A6AED">
            <w:r>
              <w:t>Unit testing</w:t>
            </w:r>
          </w:p>
          <w:p w14:paraId="33BD7FF7" w14:textId="06BFA7D9" w:rsidR="005E58A9" w:rsidRDefault="005E58A9" w:rsidP="001A6AED">
            <w:r>
              <w:t>Android Development</w:t>
            </w:r>
          </w:p>
          <w:p w14:paraId="109B515A" w14:textId="318CA9AF" w:rsidR="00654545" w:rsidRDefault="00654545" w:rsidP="001A6AED"/>
          <w:p w14:paraId="1D08842A" w14:textId="642F4BBC" w:rsidR="00654545" w:rsidRDefault="00654545" w:rsidP="00654545">
            <w:pPr>
              <w:pStyle w:val="Heading4"/>
              <w:rPr>
                <w:bCs/>
              </w:rPr>
            </w:pPr>
            <w:r>
              <w:t xml:space="preserve">Stemgon  </w:t>
            </w:r>
            <w:r w:rsidRPr="00036450">
              <w:t xml:space="preserve"> </w:t>
            </w:r>
            <w:r>
              <w:t>-  Data Scientist</w:t>
            </w:r>
            <w:r w:rsidR="00892202">
              <w:t xml:space="preserve"> and Software Engineer</w:t>
            </w:r>
          </w:p>
          <w:p w14:paraId="6AC2FF52" w14:textId="7386D5C2" w:rsidR="00654545" w:rsidRPr="00036450" w:rsidRDefault="00654545" w:rsidP="00654545">
            <w:pPr>
              <w:pStyle w:val="Date"/>
            </w:pPr>
            <w:r>
              <w:t>201</w:t>
            </w:r>
            <w:r w:rsidR="00892202">
              <w:t>9</w:t>
            </w:r>
            <w:r>
              <w:t xml:space="preserve"> </w:t>
            </w:r>
            <w:r w:rsidRPr="00036450">
              <w:t>–</w:t>
            </w:r>
            <w:r>
              <w:t xml:space="preserve"> 202</w:t>
            </w:r>
            <w:r w:rsidR="00892202">
              <w:t>3</w:t>
            </w:r>
          </w:p>
          <w:p w14:paraId="55C9D23E" w14:textId="77777777" w:rsidR="00654545" w:rsidRDefault="00654545" w:rsidP="00654545">
            <w:r>
              <w:t>Python Backend developer,</w:t>
            </w:r>
          </w:p>
          <w:p w14:paraId="3A936C1E" w14:textId="2E594DFB" w:rsidR="00654545" w:rsidRDefault="00654545" w:rsidP="00654545">
            <w:r>
              <w:t>Python , PyQt</w:t>
            </w:r>
          </w:p>
          <w:p w14:paraId="66DA2204" w14:textId="77777777" w:rsidR="00654545" w:rsidRDefault="00654545" w:rsidP="00654545">
            <w:r>
              <w:t>Docker, Matplotlib, SciPy, PyTorch,</w:t>
            </w:r>
          </w:p>
          <w:p w14:paraId="2F5F968E" w14:textId="0419228A" w:rsidR="00654545" w:rsidRPr="004D3011" w:rsidRDefault="00654545" w:rsidP="00654545">
            <w:r>
              <w:t>Tenslorflow, NumPy, Scikit-learn</w:t>
            </w:r>
          </w:p>
          <w:p w14:paraId="7C567D0E" w14:textId="5C3BDC08" w:rsidR="00654545" w:rsidRDefault="00654545" w:rsidP="001A6AED">
            <w:r>
              <w:t>OpenCV, AWS</w:t>
            </w:r>
          </w:p>
          <w:p w14:paraId="213B388C" w14:textId="77777777" w:rsidR="005E58A9" w:rsidRDefault="005E58A9" w:rsidP="005E58A9">
            <w:r>
              <w:t>Android Development</w:t>
            </w:r>
          </w:p>
          <w:p w14:paraId="1DF37E26" w14:textId="77777777" w:rsidR="005E58A9" w:rsidRDefault="005E58A9" w:rsidP="001A6AED"/>
          <w:p w14:paraId="7F74F7D8" w14:textId="77777777" w:rsidR="00892202" w:rsidRPr="004D3011" w:rsidRDefault="00892202" w:rsidP="001A6AED"/>
          <w:p w14:paraId="69DBF0E2" w14:textId="77777777" w:rsidR="00892202" w:rsidRDefault="00892202" w:rsidP="00892202">
            <w:r>
              <w:t>Python Backend developer,</w:t>
            </w:r>
          </w:p>
          <w:p w14:paraId="35B4F727" w14:textId="77777777" w:rsidR="00892202" w:rsidRDefault="00892202" w:rsidP="00892202">
            <w:r>
              <w:t>React, C++, PyQt</w:t>
            </w:r>
          </w:p>
          <w:p w14:paraId="7A7A5FF7" w14:textId="77777777" w:rsidR="00892202" w:rsidRDefault="00892202" w:rsidP="00892202">
            <w:r>
              <w:t xml:space="preserve">Docker, Kubernates, </w:t>
            </w:r>
          </w:p>
          <w:p w14:paraId="43C08DE7" w14:textId="77777777" w:rsidR="00892202" w:rsidRDefault="00892202" w:rsidP="00892202">
            <w:r>
              <w:t>Django, Flask</w:t>
            </w:r>
          </w:p>
          <w:p w14:paraId="4D10A478" w14:textId="77777777" w:rsidR="00892202" w:rsidRDefault="00892202" w:rsidP="00892202">
            <w:r>
              <w:t>Socket Programming</w:t>
            </w:r>
          </w:p>
          <w:p w14:paraId="1282695C" w14:textId="77777777" w:rsidR="00892202" w:rsidRDefault="00892202" w:rsidP="00892202">
            <w:r>
              <w:t>Unit testing</w:t>
            </w:r>
          </w:p>
          <w:p w14:paraId="4E523DBC" w14:textId="3010B920" w:rsidR="001A6AED" w:rsidRDefault="001A6AED" w:rsidP="00036450"/>
          <w:p w14:paraId="0C9ADE24" w14:textId="2C48B291" w:rsidR="00892202" w:rsidRDefault="00892202" w:rsidP="00036450"/>
          <w:p w14:paraId="7BF733F2" w14:textId="5590D1DC" w:rsidR="00892202" w:rsidRDefault="00892202" w:rsidP="00036450"/>
          <w:p w14:paraId="2FCFC402" w14:textId="509F4775" w:rsidR="00892202" w:rsidRDefault="00892202" w:rsidP="00036450"/>
          <w:p w14:paraId="09853F54" w14:textId="77777777" w:rsidR="00892202" w:rsidRDefault="00892202" w:rsidP="00036450"/>
          <w:p w14:paraId="05E18434" w14:textId="77777777" w:rsidR="004D3011" w:rsidRDefault="004D3011" w:rsidP="00036450"/>
          <w:p w14:paraId="379966FA" w14:textId="09E957D5" w:rsidR="004D3011" w:rsidRPr="004D3011" w:rsidRDefault="00267338" w:rsidP="00B359E4">
            <w:pPr>
              <w:pStyle w:val="Heading4"/>
              <w:rPr>
                <w:bCs/>
              </w:rPr>
            </w:pPr>
            <w:r>
              <w:t>Carrington Visionary Academy</w:t>
            </w:r>
            <w:r w:rsidR="004D3011" w:rsidRPr="004D3011">
              <w:t xml:space="preserve"> </w:t>
            </w:r>
            <w:r w:rsidR="001642B5">
              <w:t>-</w:t>
            </w:r>
            <w:r w:rsidR="004D3011" w:rsidRPr="004D3011">
              <w:t xml:space="preserve"> </w:t>
            </w:r>
            <w:r>
              <w:t>Tutor</w:t>
            </w:r>
          </w:p>
          <w:p w14:paraId="1310657B" w14:textId="07E40EA3" w:rsidR="004D3011" w:rsidRPr="004D3011" w:rsidRDefault="00267338" w:rsidP="00B359E4">
            <w:pPr>
              <w:pStyle w:val="Date"/>
            </w:pPr>
            <w:r>
              <w:t>201</w:t>
            </w:r>
            <w:r w:rsidR="00A671D1">
              <w:t>5</w:t>
            </w:r>
            <w:r w:rsidR="00003D25">
              <w:t xml:space="preserve"> </w:t>
            </w:r>
            <w:r w:rsidR="004D3011" w:rsidRPr="004D3011">
              <w:t>–</w:t>
            </w:r>
            <w:r w:rsidR="00003D25">
              <w:t xml:space="preserve"> </w:t>
            </w:r>
            <w:r>
              <w:t>2021</w:t>
            </w:r>
          </w:p>
          <w:p w14:paraId="7711DF4B" w14:textId="1806EC02" w:rsidR="004D3011" w:rsidRDefault="001642B5" w:rsidP="004D3011">
            <w:r>
              <w:t>App Developer</w:t>
            </w:r>
            <w:r w:rsidR="007E00B1">
              <w:t>, Python Programming</w:t>
            </w:r>
            <w:r w:rsidR="00036450" w:rsidRPr="004D3011">
              <w:t xml:space="preserve"> </w:t>
            </w:r>
          </w:p>
          <w:p w14:paraId="72EE32E9" w14:textId="73BFB32C" w:rsidR="001A6AED" w:rsidRDefault="008344B7" w:rsidP="004D3011">
            <w:r>
              <w:t>Django, Flask</w:t>
            </w:r>
            <w:r w:rsidR="00EC7B25">
              <w:t>, Docker</w:t>
            </w:r>
          </w:p>
          <w:p w14:paraId="54309E4D" w14:textId="1A50308C" w:rsidR="0056136E" w:rsidRDefault="0056136E" w:rsidP="0056136E">
            <w:r>
              <w:t>Android Tutorial</w:t>
            </w:r>
          </w:p>
          <w:p w14:paraId="709D0E0B" w14:textId="77777777" w:rsidR="0056136E" w:rsidRPr="004D3011" w:rsidRDefault="0056136E" w:rsidP="004D3011"/>
          <w:p w14:paraId="03B0489F" w14:textId="77777777" w:rsidR="004D3011" w:rsidRDefault="004D3011" w:rsidP="00036450"/>
          <w:p w14:paraId="1CDE9F5B" w14:textId="7E930EA6" w:rsidR="004D3011" w:rsidRPr="004D3011" w:rsidRDefault="00936462" w:rsidP="00B359E4">
            <w:pPr>
              <w:pStyle w:val="Heading4"/>
              <w:rPr>
                <w:bCs/>
              </w:rPr>
            </w:pPr>
            <w:r>
              <w:t>Oftmart</w:t>
            </w:r>
            <w:r w:rsidRPr="004D3011">
              <w:t xml:space="preserve"> -</w:t>
            </w:r>
            <w:r w:rsidR="001642B5">
              <w:t xml:space="preserve"> Software Developer</w:t>
            </w:r>
          </w:p>
          <w:p w14:paraId="23942440" w14:textId="21EE3D6F" w:rsidR="004D3011" w:rsidRPr="004D3011" w:rsidRDefault="001642B5" w:rsidP="00B359E4">
            <w:pPr>
              <w:pStyle w:val="Date"/>
            </w:pPr>
            <w:r>
              <w:t>2021</w:t>
            </w:r>
            <w:r w:rsidR="00003D25">
              <w:t xml:space="preserve"> </w:t>
            </w:r>
            <w:r w:rsidR="004D3011" w:rsidRPr="004D3011">
              <w:t>–</w:t>
            </w:r>
            <w:r w:rsidR="00003D25">
              <w:t xml:space="preserve"> </w:t>
            </w:r>
            <w:r w:rsidR="00D70724">
              <w:t>2022/06</w:t>
            </w:r>
          </w:p>
          <w:p w14:paraId="053F7BF4" w14:textId="4215C0A4" w:rsidR="004D3011" w:rsidRDefault="001642B5" w:rsidP="004D3011">
            <w:r>
              <w:t>App Developer, Web Developer</w:t>
            </w:r>
            <w:r w:rsidR="00036450" w:rsidRPr="004D3011">
              <w:t xml:space="preserve"> </w:t>
            </w:r>
          </w:p>
          <w:p w14:paraId="0F013FD8" w14:textId="2B5F874B" w:rsidR="00416CB2" w:rsidRDefault="005A01C0" w:rsidP="004D3011">
            <w:r>
              <w:t>Unit testing</w:t>
            </w:r>
          </w:p>
          <w:p w14:paraId="4BF861AB" w14:textId="12C7AE92" w:rsidR="00416CB2" w:rsidRDefault="00416CB2" w:rsidP="004D3011"/>
          <w:p w14:paraId="1180DB87" w14:textId="17727E45" w:rsidR="00416CB2" w:rsidRDefault="00416CB2" w:rsidP="004D3011"/>
          <w:p w14:paraId="1E62E7B3" w14:textId="77777777" w:rsidR="00416CB2" w:rsidRPr="004D3011" w:rsidRDefault="00416CB2" w:rsidP="004D3011"/>
          <w:p w14:paraId="6F82E4CD" w14:textId="77777777" w:rsidR="004D3011" w:rsidRDefault="004D3011" w:rsidP="00036450"/>
          <w:sdt>
            <w:sdtPr>
              <w:id w:val="1669594239"/>
              <w:placeholder>
                <w:docPart w:val="701A7C6288004968BE88000ABCE671C2"/>
              </w:placeholder>
              <w:temporary/>
              <w:showingPlcHdr/>
              <w15:appearance w15:val="hidden"/>
            </w:sdtPr>
            <w:sdtContent>
              <w:p w14:paraId="0B90904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3FB9463" w14:textId="7AD94FCC" w:rsidR="00036450" w:rsidRPr="004D3011" w:rsidRDefault="000D0CF7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DD73BCB" wp14:editId="3100EC5A">
                  <wp:extent cx="3756660" cy="329946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1913969B" w14:textId="6906C239" w:rsidR="0043117B" w:rsidRDefault="00000000" w:rsidP="000C45FF">
      <w:pPr>
        <w:tabs>
          <w:tab w:val="left" w:pos="990"/>
        </w:tabs>
      </w:pPr>
    </w:p>
    <w:p w14:paraId="4355FDA4" w14:textId="54F05CDC" w:rsidR="00743D46" w:rsidRDefault="00743D46" w:rsidP="000C45FF">
      <w:pPr>
        <w:tabs>
          <w:tab w:val="left" w:pos="990"/>
        </w:tabs>
      </w:pPr>
    </w:p>
    <w:p w14:paraId="24274D6C" w14:textId="4FCA7D60" w:rsidR="00743D46" w:rsidRDefault="00743D46" w:rsidP="000C45FF">
      <w:pPr>
        <w:tabs>
          <w:tab w:val="left" w:pos="990"/>
        </w:tabs>
      </w:pPr>
    </w:p>
    <w:p w14:paraId="26389FDF" w14:textId="6559F93D" w:rsidR="00E51827" w:rsidRDefault="00E51827" w:rsidP="000C45FF">
      <w:pPr>
        <w:tabs>
          <w:tab w:val="left" w:pos="990"/>
        </w:tabs>
      </w:pPr>
    </w:p>
    <w:p w14:paraId="47BB8116" w14:textId="7F54005B" w:rsidR="00E51827" w:rsidRDefault="00E51827" w:rsidP="000C45FF">
      <w:pPr>
        <w:tabs>
          <w:tab w:val="left" w:pos="990"/>
        </w:tabs>
      </w:pPr>
    </w:p>
    <w:p w14:paraId="549E9B51" w14:textId="63B960CB" w:rsidR="00E51827" w:rsidRDefault="00E51827" w:rsidP="000C45FF">
      <w:pPr>
        <w:tabs>
          <w:tab w:val="left" w:pos="990"/>
        </w:tabs>
      </w:pPr>
    </w:p>
    <w:p w14:paraId="59C33AF0" w14:textId="31B8F84F" w:rsidR="00E51827" w:rsidRDefault="00E51827" w:rsidP="000C45FF">
      <w:pPr>
        <w:tabs>
          <w:tab w:val="left" w:pos="990"/>
        </w:tabs>
      </w:pPr>
    </w:p>
    <w:p w14:paraId="201AB07D" w14:textId="3AF17152" w:rsidR="00E51827" w:rsidRDefault="00E51827" w:rsidP="000C45FF">
      <w:pPr>
        <w:tabs>
          <w:tab w:val="left" w:pos="990"/>
        </w:tabs>
      </w:pPr>
    </w:p>
    <w:p w14:paraId="5B951C52" w14:textId="026C6536" w:rsidR="00E51827" w:rsidRDefault="00E51827" w:rsidP="000C45FF">
      <w:pPr>
        <w:tabs>
          <w:tab w:val="left" w:pos="990"/>
        </w:tabs>
      </w:pPr>
    </w:p>
    <w:p w14:paraId="13737FEB" w14:textId="50FF0FCC" w:rsidR="00E51827" w:rsidRDefault="00E51827" w:rsidP="000C45FF">
      <w:pPr>
        <w:tabs>
          <w:tab w:val="left" w:pos="990"/>
        </w:tabs>
      </w:pPr>
    </w:p>
    <w:p w14:paraId="640DE324" w14:textId="03CFDAB6" w:rsidR="00E51827" w:rsidRDefault="00E51827" w:rsidP="000C45FF">
      <w:pPr>
        <w:tabs>
          <w:tab w:val="left" w:pos="990"/>
        </w:tabs>
      </w:pPr>
    </w:p>
    <w:p w14:paraId="58062A8B" w14:textId="7F9AF9B3" w:rsidR="00E51827" w:rsidRDefault="00E51827" w:rsidP="000C45FF">
      <w:pPr>
        <w:tabs>
          <w:tab w:val="left" w:pos="990"/>
        </w:tabs>
      </w:pPr>
    </w:p>
    <w:p w14:paraId="776A34BF" w14:textId="407672CE" w:rsidR="00E51827" w:rsidRDefault="00E51827" w:rsidP="000C45FF">
      <w:pPr>
        <w:tabs>
          <w:tab w:val="left" w:pos="990"/>
        </w:tabs>
      </w:pPr>
    </w:p>
    <w:p w14:paraId="1B1F2693" w14:textId="151791CC" w:rsidR="00E51827" w:rsidRDefault="00E51827" w:rsidP="000C45FF">
      <w:pPr>
        <w:tabs>
          <w:tab w:val="left" w:pos="990"/>
        </w:tabs>
      </w:pPr>
    </w:p>
    <w:p w14:paraId="44410205" w14:textId="0CF75B87" w:rsidR="00E51827" w:rsidRDefault="00E51827" w:rsidP="000C45FF">
      <w:pPr>
        <w:tabs>
          <w:tab w:val="left" w:pos="990"/>
        </w:tabs>
      </w:pPr>
    </w:p>
    <w:p w14:paraId="087EF821" w14:textId="0A01B24E" w:rsidR="00E51827" w:rsidRDefault="00E51827" w:rsidP="000C45FF">
      <w:pPr>
        <w:tabs>
          <w:tab w:val="left" w:pos="990"/>
        </w:tabs>
      </w:pPr>
    </w:p>
    <w:p w14:paraId="7E22032B" w14:textId="79E08898" w:rsidR="00E51827" w:rsidRDefault="00E51827" w:rsidP="000C45FF">
      <w:pPr>
        <w:tabs>
          <w:tab w:val="left" w:pos="990"/>
        </w:tabs>
      </w:pPr>
    </w:p>
    <w:p w14:paraId="35E538B7" w14:textId="77777777" w:rsidR="00E51827" w:rsidRDefault="00E51827" w:rsidP="000C45FF">
      <w:pPr>
        <w:tabs>
          <w:tab w:val="left" w:pos="990"/>
        </w:tabs>
      </w:pPr>
    </w:p>
    <w:p w14:paraId="1C367521" w14:textId="703842C9" w:rsidR="00743D46" w:rsidRDefault="00743D46" w:rsidP="000C45FF">
      <w:pPr>
        <w:tabs>
          <w:tab w:val="left" w:pos="990"/>
        </w:tabs>
      </w:pPr>
    </w:p>
    <w:p w14:paraId="39670405" w14:textId="4011F5FA" w:rsidR="00743D46" w:rsidRDefault="00743D46" w:rsidP="000C45FF">
      <w:pPr>
        <w:tabs>
          <w:tab w:val="left" w:pos="990"/>
        </w:tabs>
      </w:pPr>
    </w:p>
    <w:p w14:paraId="0C166093" w14:textId="51839854" w:rsidR="00743D46" w:rsidRDefault="00743D46" w:rsidP="000C45FF">
      <w:pPr>
        <w:tabs>
          <w:tab w:val="left" w:pos="990"/>
        </w:tabs>
      </w:pPr>
    </w:p>
    <w:p w14:paraId="4E208CC6" w14:textId="6A6B6E82" w:rsidR="00743D46" w:rsidRDefault="00743D46" w:rsidP="00743D46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t>what do i want from my next job?</w:t>
      </w:r>
    </w:p>
    <w:p w14:paraId="4077BFCF" w14:textId="7C7BA0AE" w:rsidR="00743D46" w:rsidRDefault="00C53A6B" w:rsidP="000C45FF">
      <w:pPr>
        <w:tabs>
          <w:tab w:val="left" w:pos="990"/>
        </w:tabs>
      </w:pPr>
      <w:r>
        <w:t>I would be happy to continue doing the same things I have been doing if given another opportunity however I have indicated some of the areas I would prefer if available.</w:t>
      </w:r>
    </w:p>
    <w:p w14:paraId="15B1DA76" w14:textId="77777777" w:rsidR="00C53A6B" w:rsidRDefault="00C53A6B" w:rsidP="000C45FF">
      <w:pPr>
        <w:tabs>
          <w:tab w:val="left" w:pos="990"/>
        </w:tabs>
      </w:pPr>
    </w:p>
    <w:p w14:paraId="63FFEB4E" w14:textId="15DB35F6" w:rsidR="00743D46" w:rsidRDefault="00743D46" w:rsidP="000C45FF">
      <w:pPr>
        <w:tabs>
          <w:tab w:val="left" w:pos="990"/>
        </w:tabs>
      </w:pPr>
      <w:r>
        <w:t xml:space="preserve">I want to be part of a company that works with machine learning, </w:t>
      </w:r>
      <w:r w:rsidR="00DF6A09">
        <w:t xml:space="preserve">fintech, </w:t>
      </w:r>
      <w:r>
        <w:t xml:space="preserve">data science, artificial intelligence and/or robotics. The company should be using these technologies in mobile applications, IoT applications, and </w:t>
      </w:r>
      <w:r w:rsidR="009A5C4A">
        <w:t>more.</w:t>
      </w:r>
    </w:p>
    <w:p w14:paraId="756F7C89" w14:textId="51099ACA" w:rsidR="009A5C4A" w:rsidRDefault="009A5C4A" w:rsidP="000C45FF">
      <w:pPr>
        <w:tabs>
          <w:tab w:val="left" w:pos="990"/>
        </w:tabs>
      </w:pPr>
    </w:p>
    <w:p w14:paraId="78841D82" w14:textId="6BC86716" w:rsidR="009A5C4A" w:rsidRDefault="009A5C4A" w:rsidP="000C45FF">
      <w:pPr>
        <w:tabs>
          <w:tab w:val="left" w:pos="990"/>
        </w:tabs>
      </w:pPr>
      <w:r>
        <w:t>My goal is to be useful and innovative in our team while building softwares that will make an impact to a lot of people around the globe. I want to be part of Africa’s driving force to redemption through technology and other things.</w:t>
      </w:r>
    </w:p>
    <w:p w14:paraId="02279D20" w14:textId="44C377EB" w:rsidR="009A5C4A" w:rsidRDefault="009A5C4A" w:rsidP="000C45FF">
      <w:pPr>
        <w:tabs>
          <w:tab w:val="left" w:pos="990"/>
        </w:tabs>
      </w:pPr>
    </w:p>
    <w:p w14:paraId="19DC3B0E" w14:textId="2076CDE4" w:rsidR="009A5C4A" w:rsidRDefault="009A5C4A" w:rsidP="000C45FF">
      <w:pPr>
        <w:tabs>
          <w:tab w:val="left" w:pos="990"/>
        </w:tabs>
      </w:pPr>
      <w:r>
        <w:t>I want to be a developer that merges these technologies with current products or services in demand to solve human problems.</w:t>
      </w:r>
      <w:r w:rsidR="00AE3A8F">
        <w:t xml:space="preserve"> I also want to be part of a team that is obsessed with customers while delivering results in time.</w:t>
      </w:r>
    </w:p>
    <w:p w14:paraId="4090B0DE" w14:textId="09DE056D" w:rsidR="009A5C4A" w:rsidRDefault="009A5C4A" w:rsidP="000C45FF">
      <w:pPr>
        <w:tabs>
          <w:tab w:val="left" w:pos="990"/>
        </w:tabs>
      </w:pPr>
    </w:p>
    <w:p w14:paraId="2582D2BB" w14:textId="3B06905F" w:rsidR="009A5C4A" w:rsidRDefault="009A5C4A" w:rsidP="000C45FF">
      <w:pPr>
        <w:tabs>
          <w:tab w:val="left" w:pos="990"/>
        </w:tabs>
      </w:pPr>
      <w:r>
        <w:t xml:space="preserve">I would prefer deploying my projects on an AWS cloud server </w:t>
      </w:r>
      <w:r w:rsidR="00AE3A8F">
        <w:t>with</w:t>
      </w:r>
      <w:r>
        <w:t xml:space="preserve"> Nginx, Kubernetes, </w:t>
      </w:r>
      <w:r w:rsidR="004F0911">
        <w:t>and/or</w:t>
      </w:r>
      <w:r>
        <w:t xml:space="preserve"> docker. </w:t>
      </w:r>
      <w:r w:rsidR="004F0911">
        <w:t xml:space="preserve"> I would also highly prefer a job where I do unit testing.</w:t>
      </w:r>
    </w:p>
    <w:p w14:paraId="6F9DC1EA" w14:textId="122532EF" w:rsidR="009A5C4A" w:rsidRDefault="009A5C4A" w:rsidP="000C45FF">
      <w:pPr>
        <w:tabs>
          <w:tab w:val="left" w:pos="990"/>
        </w:tabs>
      </w:pPr>
    </w:p>
    <w:p w14:paraId="381FB74B" w14:textId="50C78806" w:rsidR="009A5C4A" w:rsidRDefault="009A5C4A" w:rsidP="000C45FF">
      <w:pPr>
        <w:tabs>
          <w:tab w:val="left" w:pos="990"/>
        </w:tabs>
      </w:pPr>
      <w:r>
        <w:t xml:space="preserve">I believe </w:t>
      </w:r>
      <w:r w:rsidR="00C4547C">
        <w:t>with all these skills, not excluding my zeal to learn more, I wouldn’t do justice to your team if I don’t bring my perseverance to your team and art of diligence, and the ability to merge, communicate and support to your team. All these attributes, I gained as a CEO and a Computer Engineer at Stemgon</w:t>
      </w:r>
    </w:p>
    <w:p w14:paraId="11BA3ECD" w14:textId="7D7FC12D" w:rsidR="00C4547C" w:rsidRDefault="00C4547C" w:rsidP="000C45FF">
      <w:pPr>
        <w:tabs>
          <w:tab w:val="left" w:pos="990"/>
        </w:tabs>
      </w:pPr>
    </w:p>
    <w:p w14:paraId="2922C5E6" w14:textId="360EC76C" w:rsidR="00900D5B" w:rsidRDefault="00900D5B" w:rsidP="000C45FF">
      <w:pPr>
        <w:tabs>
          <w:tab w:val="left" w:pos="990"/>
        </w:tabs>
      </w:pPr>
    </w:p>
    <w:p w14:paraId="70053CEB" w14:textId="13FEF68A" w:rsidR="00900D5B" w:rsidRDefault="00900D5B" w:rsidP="000C45FF">
      <w:pPr>
        <w:tabs>
          <w:tab w:val="left" w:pos="990"/>
        </w:tabs>
      </w:pPr>
    </w:p>
    <w:p w14:paraId="3744C6A7" w14:textId="6485C92F" w:rsidR="00900D5B" w:rsidRDefault="00900D5B" w:rsidP="000C45FF">
      <w:pPr>
        <w:tabs>
          <w:tab w:val="left" w:pos="990"/>
        </w:tabs>
      </w:pPr>
    </w:p>
    <w:p w14:paraId="7B840C14" w14:textId="13D04CB6" w:rsidR="00900D5B" w:rsidRDefault="00900D5B" w:rsidP="000C45FF">
      <w:pPr>
        <w:tabs>
          <w:tab w:val="left" w:pos="990"/>
        </w:tabs>
      </w:pPr>
    </w:p>
    <w:p w14:paraId="391B95E5" w14:textId="7252395F" w:rsidR="00900D5B" w:rsidRDefault="00900D5B" w:rsidP="000C45FF">
      <w:pPr>
        <w:tabs>
          <w:tab w:val="left" w:pos="990"/>
        </w:tabs>
      </w:pPr>
    </w:p>
    <w:p w14:paraId="576FE0C7" w14:textId="77777777" w:rsidR="00900D5B" w:rsidRDefault="00900D5B" w:rsidP="000C45FF">
      <w:pPr>
        <w:tabs>
          <w:tab w:val="left" w:pos="990"/>
        </w:tabs>
      </w:pPr>
    </w:p>
    <w:p w14:paraId="04FF25C9" w14:textId="75E97D58" w:rsidR="00DD74F8" w:rsidRDefault="00DD74F8" w:rsidP="00DD74F8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t>what is your work history?</w:t>
      </w:r>
    </w:p>
    <w:p w14:paraId="18F3A0DE" w14:textId="5A4FF77A" w:rsidR="00D72CB2" w:rsidRDefault="00D72CB2" w:rsidP="00DD74F8">
      <w:pPr>
        <w:tabs>
          <w:tab w:val="left" w:pos="990"/>
        </w:tabs>
      </w:pPr>
    </w:p>
    <w:p w14:paraId="48D5F549" w14:textId="5963EE79" w:rsidR="008B5CAA" w:rsidRPr="008B5CAA" w:rsidRDefault="008B5CAA" w:rsidP="00DD74F8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JANUARY 201</w:t>
      </w:r>
      <w:r w:rsidR="00AE3A8F">
        <w:rPr>
          <w:b/>
          <w:bCs/>
        </w:rPr>
        <w:t>5</w:t>
      </w:r>
      <w:r w:rsidRPr="008B5CAA">
        <w:rPr>
          <w:b/>
          <w:bCs/>
        </w:rPr>
        <w:t xml:space="preserve"> – PRESENT</w:t>
      </w:r>
    </w:p>
    <w:p w14:paraId="44566463" w14:textId="7A491087" w:rsidR="008B5CAA" w:rsidRPr="008B5CAA" w:rsidRDefault="008B5CAA" w:rsidP="00DD74F8">
      <w:pPr>
        <w:tabs>
          <w:tab w:val="left" w:pos="990"/>
        </w:tabs>
        <w:rPr>
          <w:b/>
          <w:bCs/>
        </w:rPr>
      </w:pPr>
    </w:p>
    <w:p w14:paraId="600C0B8B" w14:textId="2AF242F5" w:rsidR="008B5CAA" w:rsidRPr="008B5CAA" w:rsidRDefault="00AE3A8F" w:rsidP="00DD74F8">
      <w:pPr>
        <w:tabs>
          <w:tab w:val="left" w:pos="990"/>
        </w:tabs>
        <w:rPr>
          <w:b/>
          <w:bCs/>
        </w:rPr>
      </w:pPr>
      <w:r>
        <w:rPr>
          <w:b/>
          <w:bCs/>
        </w:rPr>
        <w:t>SOFTWARE ENGINEER</w:t>
      </w:r>
      <w:r w:rsidR="00181B22">
        <w:rPr>
          <w:b/>
          <w:bCs/>
        </w:rPr>
        <w:t xml:space="preserve"> AND SOFTWARE TESTER</w:t>
      </w:r>
    </w:p>
    <w:p w14:paraId="478A2AF6" w14:textId="1A9F0379" w:rsidR="008B5CAA" w:rsidRPr="008B5CAA" w:rsidRDefault="008B5CAA" w:rsidP="00DD74F8">
      <w:pPr>
        <w:tabs>
          <w:tab w:val="left" w:pos="990"/>
        </w:tabs>
        <w:rPr>
          <w:b/>
          <w:bCs/>
        </w:rPr>
      </w:pPr>
    </w:p>
    <w:p w14:paraId="61550635" w14:textId="5E114933" w:rsidR="008B5CAA" w:rsidRPr="008B5CAA" w:rsidRDefault="008B5CAA" w:rsidP="00DD74F8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AT STEMGON</w:t>
      </w:r>
    </w:p>
    <w:p w14:paraId="66A4D765" w14:textId="0B054180" w:rsidR="008B5CAA" w:rsidRDefault="008B5CAA" w:rsidP="00DD74F8">
      <w:pPr>
        <w:tabs>
          <w:tab w:val="left" w:pos="990"/>
        </w:tabs>
      </w:pPr>
    </w:p>
    <w:p w14:paraId="63AE81F9" w14:textId="57289542" w:rsidR="000B0488" w:rsidRDefault="000B0488" w:rsidP="00DD74F8">
      <w:pPr>
        <w:tabs>
          <w:tab w:val="left" w:pos="990"/>
        </w:tabs>
      </w:pPr>
      <w:r>
        <w:t xml:space="preserve">I am </w:t>
      </w:r>
      <w:r w:rsidR="001B3706">
        <w:t xml:space="preserve">a Senior Software Engineer </w:t>
      </w:r>
      <w:r>
        <w:t>at Stemgon. I am also a full stack</w:t>
      </w:r>
      <w:r w:rsidR="001B3706">
        <w:t xml:space="preserve"> </w:t>
      </w:r>
      <w:r>
        <w:t>developer. I develop web APIs using Django, Flask</w:t>
      </w:r>
      <w:r w:rsidR="00313526">
        <w:t xml:space="preserve"> and Django Rest Framework</w:t>
      </w:r>
      <w:r>
        <w:t xml:space="preserve">. I also develop frontends using ReactJS, C++, </w:t>
      </w:r>
      <w:r w:rsidR="00F9165E">
        <w:t>PyQt and other frameworks or libraries like jQuery.</w:t>
      </w:r>
    </w:p>
    <w:p w14:paraId="17F719DE" w14:textId="7DA80B06" w:rsidR="00F9165E" w:rsidRDefault="00F9165E" w:rsidP="00DD74F8">
      <w:pPr>
        <w:tabs>
          <w:tab w:val="left" w:pos="990"/>
        </w:tabs>
      </w:pPr>
    </w:p>
    <w:p w14:paraId="5AC11B76" w14:textId="0B63B4B9" w:rsidR="00D32FF6" w:rsidRDefault="00F9165E" w:rsidP="001B3706">
      <w:pPr>
        <w:tabs>
          <w:tab w:val="left" w:pos="990"/>
        </w:tabs>
        <w:jc w:val="both"/>
      </w:pPr>
      <w:r>
        <w:t xml:space="preserve">I also develop softwares that enable automation, uses biometrics and other robotics, machine learning, artificial </w:t>
      </w:r>
      <w:r w:rsidR="00B84877">
        <w:t>intelligence,</w:t>
      </w:r>
      <w:r>
        <w:t xml:space="preserve"> or data science tools. Moreover, I develop IoT applications merged with networking, Raspberry Pi 3 or 4, and more. I have also participated in the development or programming of drones merged with Artificial Intelligence with USAID under Stemgon.</w:t>
      </w:r>
      <w:r w:rsidR="001B3706">
        <w:t xml:space="preserve"> </w:t>
      </w:r>
      <w:r w:rsidR="00D32FF6">
        <w:t>At Stemgon, we worked on several projects. In all these projects, I was the overseer, code reviewer and a developer. This gave me vast experience in Software Engineering, Project Management and Computer Engineering.</w:t>
      </w:r>
    </w:p>
    <w:p w14:paraId="770D74A0" w14:textId="77777777" w:rsidR="00D32FF6" w:rsidRDefault="00D32FF6" w:rsidP="00D32FF6">
      <w:pPr>
        <w:tabs>
          <w:tab w:val="left" w:pos="990"/>
        </w:tabs>
      </w:pPr>
    </w:p>
    <w:p w14:paraId="6D059708" w14:textId="345137DD" w:rsidR="00B0326D" w:rsidRPr="0086658D" w:rsidRDefault="00D32FF6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>
        <w:t>I also learnt to develop SAAS</w:t>
      </w:r>
      <w:r w:rsidR="00B0326D" w:rsidRPr="0086658D">
        <w:rPr>
          <w:rFonts w:cs="Helvetica"/>
          <w:sz w:val="20"/>
          <w:szCs w:val="20"/>
        </w:rPr>
        <w:t xml:space="preserve">-related and e-commerce platforms. In the past three to five years, I developed 3 rideshare applications with geolocation and other features embedded to it. I also used Socket.IO and Django channels to develop real-time chat applications embedded on to different softwares. </w:t>
      </w:r>
    </w:p>
    <w:p w14:paraId="2AD8EFE7" w14:textId="5F7849DB" w:rsidR="00B0326D" w:rsidRPr="0086658D" w:rsidRDefault="00B0326D" w:rsidP="00D32FF6">
      <w:pPr>
        <w:tabs>
          <w:tab w:val="left" w:pos="990"/>
        </w:tabs>
        <w:rPr>
          <w:rFonts w:cs="Helvetica"/>
          <w:sz w:val="20"/>
          <w:szCs w:val="20"/>
        </w:rPr>
      </w:pPr>
    </w:p>
    <w:p w14:paraId="161D7263" w14:textId="047B0CB4" w:rsidR="002C62A6" w:rsidRPr="00BB7871" w:rsidRDefault="00B0326D" w:rsidP="00BB7871">
      <w:r w:rsidRPr="0086658D">
        <w:rPr>
          <w:rFonts w:cs="Helvetica"/>
          <w:sz w:val="20"/>
          <w:szCs w:val="20"/>
        </w:rPr>
        <w:t>JavaScript,</w:t>
      </w:r>
      <w:r w:rsidR="00F63A4B">
        <w:rPr>
          <w:rFonts w:cs="Helvetica"/>
          <w:sz w:val="20"/>
          <w:szCs w:val="20"/>
        </w:rPr>
        <w:t xml:space="preserve"> ReactJS,</w:t>
      </w:r>
      <w:r w:rsidRPr="0086658D">
        <w:rPr>
          <w:rFonts w:cs="Helvetica"/>
          <w:sz w:val="20"/>
          <w:szCs w:val="20"/>
        </w:rPr>
        <w:t xml:space="preserve"> Ajax, Java, Django, Flutter, PostgreSQL, Android Studio, </w:t>
      </w:r>
      <w:r w:rsidR="00BB7871">
        <w:t xml:space="preserve">Android Development, </w:t>
      </w:r>
      <w:r w:rsidRPr="0086658D">
        <w:rPr>
          <w:rFonts w:cs="Helvetica"/>
          <w:sz w:val="20"/>
          <w:szCs w:val="20"/>
        </w:rPr>
        <w:t>C++, Postman, PyQt, Pt</w:t>
      </w:r>
      <w:r w:rsidR="00E13E3D">
        <w:rPr>
          <w:rFonts w:cs="Helvetica"/>
          <w:sz w:val="20"/>
          <w:szCs w:val="20"/>
        </w:rPr>
        <w:t xml:space="preserve">, NumPy, </w:t>
      </w:r>
      <w:r w:rsidR="00DB428C">
        <w:rPr>
          <w:rFonts w:cs="Helvetica"/>
          <w:sz w:val="20"/>
          <w:szCs w:val="20"/>
        </w:rPr>
        <w:t>SciPy</w:t>
      </w:r>
      <w:r w:rsidRPr="0086658D">
        <w:rPr>
          <w:rFonts w:cs="Helvetica"/>
          <w:sz w:val="20"/>
          <w:szCs w:val="20"/>
        </w:rPr>
        <w:t>.</w:t>
      </w:r>
    </w:p>
    <w:p w14:paraId="26E7A3F9" w14:textId="0D8991B0" w:rsidR="00C70C2C" w:rsidRDefault="00C70C2C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sz w:val="20"/>
          <w:szCs w:val="20"/>
        </w:rPr>
      </w:pPr>
    </w:p>
    <w:p w14:paraId="41F72A05" w14:textId="77777777" w:rsidR="006B048A" w:rsidRDefault="006B048A" w:rsidP="00B0326D">
      <w:pPr>
        <w:tabs>
          <w:tab w:val="left" w:pos="990"/>
        </w:tabs>
        <w:rPr>
          <w:rFonts w:cs="Helvetica"/>
          <w:sz w:val="20"/>
          <w:szCs w:val="20"/>
        </w:rPr>
      </w:pPr>
    </w:p>
    <w:p w14:paraId="303F8DA1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JANUARY 201</w:t>
      </w:r>
      <w:r>
        <w:rPr>
          <w:b/>
          <w:bCs/>
        </w:rPr>
        <w:t>5</w:t>
      </w:r>
      <w:r w:rsidRPr="008B5CAA">
        <w:rPr>
          <w:b/>
          <w:bCs/>
        </w:rPr>
        <w:t xml:space="preserve"> – PRESENT</w:t>
      </w:r>
    </w:p>
    <w:p w14:paraId="11291F2D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</w:p>
    <w:p w14:paraId="719DB1F9" w14:textId="0BD1B110" w:rsidR="00C70C2C" w:rsidRPr="008B5CAA" w:rsidRDefault="00C70C2C" w:rsidP="00C70C2C">
      <w:pPr>
        <w:tabs>
          <w:tab w:val="left" w:pos="990"/>
        </w:tabs>
        <w:rPr>
          <w:b/>
          <w:bCs/>
        </w:rPr>
      </w:pPr>
      <w:r>
        <w:rPr>
          <w:b/>
          <w:bCs/>
        </w:rPr>
        <w:t>DATA SCIENTIST</w:t>
      </w:r>
    </w:p>
    <w:p w14:paraId="49C1993D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</w:p>
    <w:p w14:paraId="232095B3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AT STEMGON</w:t>
      </w:r>
    </w:p>
    <w:p w14:paraId="341BB404" w14:textId="77777777" w:rsidR="00C70C2C" w:rsidRDefault="00C70C2C" w:rsidP="00C70C2C">
      <w:pPr>
        <w:tabs>
          <w:tab w:val="left" w:pos="990"/>
        </w:tabs>
      </w:pPr>
    </w:p>
    <w:p w14:paraId="572D8DA3" w14:textId="30A9F01D" w:rsidR="00C70C2C" w:rsidRDefault="00C70C2C" w:rsidP="00C70C2C">
      <w:pPr>
        <w:tabs>
          <w:tab w:val="left" w:pos="990"/>
        </w:tabs>
      </w:pPr>
      <w:r>
        <w:lastRenderedPageBreak/>
        <w:t xml:space="preserve">I am Senior Data Scientist at Stemgon. Over the past 7 years I have been working as data scientist analyzing large data. I would receive over 75 million data records from clients within and outside Africa and be asked to </w:t>
      </w:r>
      <w:r w:rsidR="00425959">
        <w:t>analyze</w:t>
      </w:r>
      <w:r>
        <w:t xml:space="preserve"> it for different businesses to give them insight on what their data includes and help them make decisions. At Stemgon I learnt how to build massive platform to </w:t>
      </w:r>
      <w:r w:rsidR="00425959">
        <w:t>analyze and collect data. My biggest software collected over 94 million data records in a space of 2 months and continues to make an impact in the success of other business all over the world.</w:t>
      </w:r>
    </w:p>
    <w:p w14:paraId="026D4382" w14:textId="34C383D5" w:rsidR="00425959" w:rsidRDefault="00425959" w:rsidP="00C70C2C">
      <w:pPr>
        <w:tabs>
          <w:tab w:val="left" w:pos="990"/>
        </w:tabs>
      </w:pPr>
    </w:p>
    <w:p w14:paraId="4BA53F4C" w14:textId="76E5265E" w:rsidR="00425959" w:rsidRDefault="00425959" w:rsidP="00C70C2C">
      <w:pPr>
        <w:tabs>
          <w:tab w:val="left" w:pos="990"/>
        </w:tabs>
      </w:pPr>
      <w:r>
        <w:t xml:space="preserve">I can produce pie charts, graphs, bars, histograms, scatter diagrams and more through python programming and R. I also have a massive certificate from Data mites in India which teach data science to young students. I have built chatbots with machine learning under Stemgon and automated a lot of things at Stemgon through data science and machine learning. I am highly confident that I can tackle any data scientist position with no fear. </w:t>
      </w:r>
    </w:p>
    <w:p w14:paraId="61AAB335" w14:textId="77777777" w:rsidR="00C70C2C" w:rsidRPr="0086658D" w:rsidRDefault="00C70C2C" w:rsidP="00C70C2C">
      <w:pPr>
        <w:tabs>
          <w:tab w:val="left" w:pos="990"/>
        </w:tabs>
        <w:rPr>
          <w:rFonts w:cs="Helvetica"/>
          <w:sz w:val="20"/>
          <w:szCs w:val="20"/>
        </w:rPr>
      </w:pPr>
    </w:p>
    <w:p w14:paraId="099F8826" w14:textId="0BC7210D" w:rsidR="00C70C2C" w:rsidRPr="0086658D" w:rsidRDefault="00C70C2C" w:rsidP="00C70C2C">
      <w:pPr>
        <w:tabs>
          <w:tab w:val="left" w:pos="990"/>
        </w:tabs>
        <w:rPr>
          <w:rFonts w:cs="Helvetica"/>
          <w:sz w:val="20"/>
          <w:szCs w:val="20"/>
        </w:rPr>
      </w:pPr>
      <w:r w:rsidRPr="0086658D">
        <w:rPr>
          <w:rFonts w:cs="Helvetica"/>
          <w:sz w:val="20"/>
          <w:szCs w:val="20"/>
        </w:rPr>
        <w:t xml:space="preserve">Django, </w:t>
      </w:r>
      <w:r w:rsidR="00425959">
        <w:rPr>
          <w:rFonts w:cs="Helvetica"/>
          <w:sz w:val="20"/>
          <w:szCs w:val="20"/>
        </w:rPr>
        <w:t>Python</w:t>
      </w:r>
      <w:r w:rsidRPr="0086658D">
        <w:rPr>
          <w:rFonts w:cs="Helvetica"/>
          <w:sz w:val="20"/>
          <w:szCs w:val="20"/>
        </w:rPr>
        <w:t xml:space="preserve">, PostgreSQL, </w:t>
      </w:r>
      <w:r w:rsidR="00425959">
        <w:rPr>
          <w:rFonts w:cs="Helvetica"/>
          <w:sz w:val="20"/>
          <w:szCs w:val="20"/>
        </w:rPr>
        <w:t>Flask</w:t>
      </w:r>
      <w:r w:rsidR="003405F8">
        <w:rPr>
          <w:rFonts w:cs="Helvetica"/>
          <w:sz w:val="20"/>
          <w:szCs w:val="20"/>
        </w:rPr>
        <w:t>, Pandas</w:t>
      </w:r>
      <w:r w:rsidRPr="0086658D">
        <w:rPr>
          <w:rFonts w:cs="Helvetica"/>
          <w:sz w:val="20"/>
          <w:szCs w:val="20"/>
        </w:rPr>
        <w:t xml:space="preserve"> </w:t>
      </w:r>
      <w:r w:rsidR="00425959">
        <w:rPr>
          <w:rFonts w:cs="Helvetica"/>
          <w:sz w:val="20"/>
          <w:szCs w:val="20"/>
        </w:rPr>
        <w:t xml:space="preserve">, </w:t>
      </w:r>
      <w:r w:rsidRPr="0086658D">
        <w:rPr>
          <w:rFonts w:cs="Helvetica"/>
          <w:sz w:val="20"/>
          <w:szCs w:val="20"/>
        </w:rPr>
        <w:t>Postman, PyQt, Pt</w:t>
      </w:r>
      <w:r>
        <w:rPr>
          <w:rFonts w:cs="Helvetica"/>
          <w:sz w:val="20"/>
          <w:szCs w:val="20"/>
        </w:rPr>
        <w:t>, NumPy, SciPy</w:t>
      </w:r>
      <w:r w:rsidR="00425959">
        <w:rPr>
          <w:rFonts w:cs="Helvetica"/>
          <w:sz w:val="20"/>
          <w:szCs w:val="20"/>
        </w:rPr>
        <w:t>, PyTorch, TensorFlow, Matplotlib, etc</w:t>
      </w:r>
      <w:r w:rsidRPr="0086658D">
        <w:rPr>
          <w:rFonts w:cs="Helvetica"/>
          <w:sz w:val="20"/>
          <w:szCs w:val="20"/>
        </w:rPr>
        <w:t>.</w:t>
      </w:r>
    </w:p>
    <w:p w14:paraId="170EDCF6" w14:textId="77777777" w:rsidR="00C70C2C" w:rsidRPr="0086658D" w:rsidRDefault="00C70C2C" w:rsidP="00B0326D">
      <w:pPr>
        <w:tabs>
          <w:tab w:val="left" w:pos="990"/>
        </w:tabs>
        <w:rPr>
          <w:rFonts w:cs="Helvetica"/>
          <w:sz w:val="20"/>
          <w:szCs w:val="20"/>
        </w:rPr>
      </w:pPr>
    </w:p>
    <w:p w14:paraId="392739E6" w14:textId="30E5057F" w:rsidR="00B0326D" w:rsidRDefault="00B0326D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2491EEF9" w14:textId="77777777" w:rsidR="006B048A" w:rsidRDefault="006B048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75350E87" w14:textId="422DB61C" w:rsidR="0086658D" w:rsidRPr="008B5CAA" w:rsidRDefault="0086658D" w:rsidP="0086658D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JANUARY 201</w:t>
      </w:r>
      <w:r w:rsidR="001B3706">
        <w:rPr>
          <w:b/>
          <w:bCs/>
        </w:rPr>
        <w:t>5</w:t>
      </w:r>
      <w:r w:rsidRPr="008B5CAA">
        <w:rPr>
          <w:b/>
          <w:bCs/>
        </w:rPr>
        <w:t xml:space="preserve"> – </w:t>
      </w:r>
      <w:r>
        <w:rPr>
          <w:b/>
          <w:bCs/>
        </w:rPr>
        <w:t>201</w:t>
      </w:r>
      <w:r w:rsidR="001B3706">
        <w:rPr>
          <w:b/>
          <w:bCs/>
        </w:rPr>
        <w:t>5</w:t>
      </w:r>
      <w:r w:rsidR="009F1AD3">
        <w:rPr>
          <w:b/>
          <w:bCs/>
        </w:rPr>
        <w:t xml:space="preserve"> and 2019</w:t>
      </w:r>
    </w:p>
    <w:p w14:paraId="0F7B38E6" w14:textId="77777777" w:rsidR="0086658D" w:rsidRPr="008B5CAA" w:rsidRDefault="0086658D" w:rsidP="0086658D">
      <w:pPr>
        <w:tabs>
          <w:tab w:val="left" w:pos="990"/>
        </w:tabs>
        <w:rPr>
          <w:b/>
          <w:bCs/>
        </w:rPr>
      </w:pPr>
    </w:p>
    <w:p w14:paraId="054279BE" w14:textId="644EE11E" w:rsidR="0086658D" w:rsidRPr="008B5CAA" w:rsidRDefault="0086658D" w:rsidP="0086658D">
      <w:pPr>
        <w:tabs>
          <w:tab w:val="left" w:pos="990"/>
        </w:tabs>
        <w:rPr>
          <w:b/>
          <w:bCs/>
        </w:rPr>
      </w:pPr>
      <w:r>
        <w:rPr>
          <w:b/>
          <w:bCs/>
        </w:rPr>
        <w:t xml:space="preserve">SOFTWARE ENGINEER </w:t>
      </w:r>
      <w:r w:rsidR="00181B22">
        <w:rPr>
          <w:b/>
          <w:bCs/>
        </w:rPr>
        <w:t>AND SOFTWARE TESTER</w:t>
      </w:r>
    </w:p>
    <w:p w14:paraId="62452B9D" w14:textId="77777777" w:rsidR="0086658D" w:rsidRPr="008B5CAA" w:rsidRDefault="0086658D" w:rsidP="0086658D">
      <w:pPr>
        <w:tabs>
          <w:tab w:val="left" w:pos="990"/>
        </w:tabs>
        <w:rPr>
          <w:b/>
          <w:bCs/>
        </w:rPr>
      </w:pPr>
    </w:p>
    <w:p w14:paraId="12A70BB7" w14:textId="0F76389C" w:rsidR="0086658D" w:rsidRPr="008B5CAA" w:rsidRDefault="0086658D" w:rsidP="0086658D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AT </w:t>
      </w:r>
      <w:r>
        <w:rPr>
          <w:b/>
          <w:bCs/>
        </w:rPr>
        <w:t>MASHS</w:t>
      </w:r>
      <w:r w:rsidR="001A0096">
        <w:rPr>
          <w:b/>
          <w:bCs/>
        </w:rPr>
        <w:t>O</w:t>
      </w:r>
      <w:r>
        <w:rPr>
          <w:b/>
          <w:bCs/>
        </w:rPr>
        <w:t>FT</w:t>
      </w:r>
    </w:p>
    <w:p w14:paraId="2D79319D" w14:textId="77777777" w:rsidR="0086658D" w:rsidRDefault="0086658D" w:rsidP="0086658D">
      <w:pPr>
        <w:tabs>
          <w:tab w:val="left" w:pos="990"/>
        </w:tabs>
      </w:pPr>
    </w:p>
    <w:p w14:paraId="0E4604A2" w14:textId="2841A9C6" w:rsidR="0086658D" w:rsidRDefault="009F1AD3" w:rsidP="001B3706">
      <w:pPr>
        <w:tabs>
          <w:tab w:val="left" w:pos="990"/>
        </w:tabs>
        <w:jc w:val="both"/>
      </w:pPr>
      <w:r>
        <w:t xml:space="preserve">I was a software developer </w:t>
      </w:r>
      <w:r w:rsidR="001A0096">
        <w:t xml:space="preserve">for two years at Mashsoft, I was specializing in the programming languages below. I worked as a full stack developer and desktop application developer. Our projects were mainly focus on ecommerce and data management. A year letter we were as a networking company as well. </w:t>
      </w:r>
      <w:r w:rsidR="005C1049">
        <w:t>Currently</w:t>
      </w:r>
      <w:r w:rsidR="001A0096">
        <w:t xml:space="preserve">, I </w:t>
      </w:r>
      <w:r w:rsidR="00181B22">
        <w:t>am</w:t>
      </w:r>
      <w:r w:rsidR="001A0096">
        <w:t xml:space="preserve"> developing network-based programs.</w:t>
      </w:r>
    </w:p>
    <w:p w14:paraId="7733523A" w14:textId="77777777" w:rsidR="001A0096" w:rsidRPr="0086658D" w:rsidRDefault="001A0096" w:rsidP="0086658D">
      <w:pPr>
        <w:tabs>
          <w:tab w:val="left" w:pos="990"/>
        </w:tabs>
        <w:rPr>
          <w:rFonts w:cs="Helvetica"/>
          <w:sz w:val="20"/>
          <w:szCs w:val="20"/>
        </w:rPr>
      </w:pPr>
    </w:p>
    <w:p w14:paraId="2F2C845C" w14:textId="77777777" w:rsidR="0086658D" w:rsidRPr="0086658D" w:rsidRDefault="0086658D" w:rsidP="0086658D">
      <w:pPr>
        <w:tabs>
          <w:tab w:val="left" w:pos="990"/>
        </w:tabs>
        <w:rPr>
          <w:rFonts w:cs="Helvetica"/>
          <w:sz w:val="20"/>
          <w:szCs w:val="20"/>
        </w:rPr>
      </w:pPr>
    </w:p>
    <w:p w14:paraId="59DE782A" w14:textId="2A0BD42A" w:rsidR="0086658D" w:rsidRPr="0086658D" w:rsidRDefault="00F63A4B" w:rsidP="0086658D">
      <w:pPr>
        <w:tabs>
          <w:tab w:val="left" w:pos="990"/>
        </w:tabs>
        <w:rPr>
          <w:rFonts w:cs="Helvetica"/>
          <w:sz w:val="20"/>
          <w:szCs w:val="20"/>
        </w:rPr>
      </w:pPr>
      <w:r w:rsidRPr="0086658D">
        <w:rPr>
          <w:rFonts w:cs="Helvetica"/>
          <w:sz w:val="20"/>
          <w:szCs w:val="20"/>
        </w:rPr>
        <w:t>JavaScript,</w:t>
      </w:r>
      <w:r>
        <w:rPr>
          <w:rFonts w:cs="Helvetica"/>
          <w:sz w:val="20"/>
          <w:szCs w:val="20"/>
        </w:rPr>
        <w:t xml:space="preserve"> ReactJS,</w:t>
      </w:r>
      <w:r w:rsidRPr="0086658D">
        <w:rPr>
          <w:rFonts w:cs="Helvetica"/>
          <w:sz w:val="20"/>
          <w:szCs w:val="20"/>
        </w:rPr>
        <w:t xml:space="preserve"> </w:t>
      </w:r>
      <w:r w:rsidR="0086658D" w:rsidRPr="0086658D">
        <w:rPr>
          <w:rFonts w:cs="Helvetica"/>
          <w:sz w:val="20"/>
          <w:szCs w:val="20"/>
        </w:rPr>
        <w:t xml:space="preserve">Ajax, Java, Django, Flutter, PostgreSQL, Android Studio, C++, Postman, PyQt, </w:t>
      </w:r>
      <w:r w:rsidR="0086658D">
        <w:rPr>
          <w:rFonts w:cs="Helvetica"/>
          <w:sz w:val="20"/>
          <w:szCs w:val="20"/>
        </w:rPr>
        <w:t>Q</w:t>
      </w:r>
      <w:r w:rsidR="0086658D" w:rsidRPr="0086658D">
        <w:rPr>
          <w:rFonts w:cs="Helvetica"/>
          <w:sz w:val="20"/>
          <w:szCs w:val="20"/>
        </w:rPr>
        <w:t>t.</w:t>
      </w:r>
    </w:p>
    <w:p w14:paraId="11508125" w14:textId="46F6797D" w:rsidR="00B0326D" w:rsidRDefault="00B0326D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7605840F" w14:textId="77777777" w:rsidR="006B048A" w:rsidRDefault="006B048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1802C429" w14:textId="5503F35B" w:rsidR="00F63A4B" w:rsidRPr="008B5CAA" w:rsidRDefault="00F63A4B" w:rsidP="00F63A4B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JANUARY </w:t>
      </w:r>
      <w:r>
        <w:rPr>
          <w:b/>
          <w:bCs/>
        </w:rPr>
        <w:t>2021 – CURRENT (PART-TIME)</w:t>
      </w:r>
    </w:p>
    <w:p w14:paraId="3D2C2180" w14:textId="77777777" w:rsidR="00F63A4B" w:rsidRPr="008B5CAA" w:rsidRDefault="00F63A4B" w:rsidP="00F63A4B">
      <w:pPr>
        <w:tabs>
          <w:tab w:val="left" w:pos="990"/>
        </w:tabs>
        <w:rPr>
          <w:b/>
          <w:bCs/>
        </w:rPr>
      </w:pPr>
    </w:p>
    <w:p w14:paraId="610E05B6" w14:textId="0824E0F3" w:rsidR="00F63A4B" w:rsidRPr="008B5CAA" w:rsidRDefault="0099683C" w:rsidP="00F63A4B">
      <w:pPr>
        <w:tabs>
          <w:tab w:val="left" w:pos="990"/>
        </w:tabs>
        <w:rPr>
          <w:b/>
          <w:bCs/>
        </w:rPr>
      </w:pPr>
      <w:r>
        <w:rPr>
          <w:b/>
          <w:bCs/>
        </w:rPr>
        <w:t xml:space="preserve">SENIOR SOFTWARE DEVELOPER </w:t>
      </w:r>
    </w:p>
    <w:p w14:paraId="71FE0BA1" w14:textId="77777777" w:rsidR="00F63A4B" w:rsidRPr="008B5CAA" w:rsidRDefault="00F63A4B" w:rsidP="00F63A4B">
      <w:pPr>
        <w:tabs>
          <w:tab w:val="left" w:pos="990"/>
        </w:tabs>
        <w:rPr>
          <w:b/>
          <w:bCs/>
        </w:rPr>
      </w:pPr>
    </w:p>
    <w:p w14:paraId="3A110AA3" w14:textId="5CB52266" w:rsidR="00F63A4B" w:rsidRPr="008B5CAA" w:rsidRDefault="00F63A4B" w:rsidP="00F63A4B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AT </w:t>
      </w:r>
      <w:r>
        <w:rPr>
          <w:b/>
          <w:bCs/>
        </w:rPr>
        <w:t>OFTMART</w:t>
      </w:r>
      <w:r w:rsidR="0099683C">
        <w:rPr>
          <w:b/>
          <w:bCs/>
        </w:rPr>
        <w:t xml:space="preserve"> AND STEMGON</w:t>
      </w:r>
    </w:p>
    <w:p w14:paraId="3AD1DF77" w14:textId="77777777" w:rsidR="00F63A4B" w:rsidRDefault="00F63A4B" w:rsidP="00F63A4B">
      <w:pPr>
        <w:tabs>
          <w:tab w:val="left" w:pos="990"/>
        </w:tabs>
      </w:pPr>
    </w:p>
    <w:p w14:paraId="2076A050" w14:textId="5C57ADE7" w:rsidR="00F63A4B" w:rsidRDefault="00EF500C" w:rsidP="001B3706">
      <w:pPr>
        <w:tabs>
          <w:tab w:val="left" w:pos="990"/>
        </w:tabs>
        <w:jc w:val="both"/>
      </w:pPr>
      <w:r>
        <w:t>Oftmart is a newly founded company that aims to work as an ecommerce store in South Africa. I worked here as a React developer working for both Stemgon and Oftmart.  The platform is also merged with various machine learning and AI programs. I developed most of these programs using Python and JavaScript.</w:t>
      </w:r>
    </w:p>
    <w:p w14:paraId="4BB29A23" w14:textId="1DD019D7" w:rsidR="00EF500C" w:rsidRDefault="00EF500C" w:rsidP="001B3706">
      <w:pPr>
        <w:tabs>
          <w:tab w:val="left" w:pos="990"/>
        </w:tabs>
        <w:jc w:val="both"/>
      </w:pPr>
    </w:p>
    <w:p w14:paraId="537C20E0" w14:textId="67BFFD87" w:rsidR="00EF500C" w:rsidRDefault="00EF500C" w:rsidP="001B3706">
      <w:pPr>
        <w:tabs>
          <w:tab w:val="left" w:pos="990"/>
        </w:tabs>
        <w:jc w:val="both"/>
      </w:pPr>
      <w:r>
        <w:t>The store also make use of IoT and Robotics which I also programmed.</w:t>
      </w:r>
    </w:p>
    <w:p w14:paraId="01F0ECDE" w14:textId="77777777" w:rsidR="00F63A4B" w:rsidRPr="0086658D" w:rsidRDefault="00F63A4B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12BB9EEC" w14:textId="77777777" w:rsidR="00F63A4B" w:rsidRPr="0086658D" w:rsidRDefault="00F63A4B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42CC85E6" w14:textId="1904E6B5" w:rsidR="00F63A4B" w:rsidRPr="0086658D" w:rsidRDefault="00E864B6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TensorFlow, OpenCV,</w:t>
      </w:r>
      <w:r w:rsidR="0012092A">
        <w:rPr>
          <w:rFonts w:cs="Helvetica"/>
          <w:sz w:val="20"/>
          <w:szCs w:val="20"/>
        </w:rPr>
        <w:t xml:space="preserve"> </w:t>
      </w:r>
      <w:r w:rsidR="00F63A4B" w:rsidRPr="0086658D">
        <w:rPr>
          <w:rFonts w:cs="Helvetica"/>
          <w:sz w:val="20"/>
          <w:szCs w:val="20"/>
        </w:rPr>
        <w:t>JavaScript,</w:t>
      </w:r>
      <w:r w:rsidR="00F63A4B">
        <w:rPr>
          <w:rFonts w:cs="Helvetica"/>
          <w:sz w:val="20"/>
          <w:szCs w:val="20"/>
        </w:rPr>
        <w:t xml:space="preserve"> ReactJS</w:t>
      </w:r>
      <w:r w:rsidR="00F63A4B" w:rsidRPr="0086658D">
        <w:rPr>
          <w:rFonts w:cs="Helvetica"/>
          <w:sz w:val="20"/>
          <w:szCs w:val="20"/>
        </w:rPr>
        <w:t xml:space="preserve">, Ajax, Java, Django, Flutter, PostgreSQL, Android Studio, C++, Postman, PyQt, </w:t>
      </w:r>
      <w:r w:rsidR="00F63A4B">
        <w:rPr>
          <w:rFonts w:cs="Helvetica"/>
          <w:sz w:val="20"/>
          <w:szCs w:val="20"/>
        </w:rPr>
        <w:t>Q</w:t>
      </w:r>
      <w:r w:rsidR="00F63A4B" w:rsidRPr="0086658D">
        <w:rPr>
          <w:rFonts w:cs="Helvetica"/>
          <w:sz w:val="20"/>
          <w:szCs w:val="20"/>
        </w:rPr>
        <w:t>t.</w:t>
      </w:r>
    </w:p>
    <w:p w14:paraId="4BE12985" w14:textId="0BED34DC" w:rsidR="00F63A4B" w:rsidRDefault="00F63A4B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26118E33" w14:textId="7A0F2874" w:rsidR="00DD1B63" w:rsidRDefault="00DD1B63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5F496DE2" w14:textId="77777777" w:rsidR="006B048A" w:rsidRDefault="006B048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70A774E8" w14:textId="77777777" w:rsidR="00900D5B" w:rsidRDefault="00900D5B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10D9B55A" w14:textId="1684ED40" w:rsidR="00DD1B63" w:rsidRDefault="00DD1B63" w:rsidP="00DD1B63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t>More about me</w:t>
      </w:r>
    </w:p>
    <w:p w14:paraId="0B0EF512" w14:textId="77777777" w:rsidR="00DD1B63" w:rsidRDefault="00DD1B63" w:rsidP="00DD1B63">
      <w:pPr>
        <w:tabs>
          <w:tab w:val="left" w:pos="990"/>
        </w:tabs>
      </w:pPr>
    </w:p>
    <w:p w14:paraId="472FD3B6" w14:textId="75E03AE6" w:rsidR="00DD1B63" w:rsidRPr="00FC75AC" w:rsidRDefault="00DD1B63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 xml:space="preserve">I am young technology entrepreneur, who is mainly focus in areas such as education, software engineering, </w:t>
      </w:r>
      <w:r w:rsidR="00DD0D4A">
        <w:rPr>
          <w:rFonts w:cs="Helvetica"/>
          <w:sz w:val="20"/>
          <w:szCs w:val="20"/>
        </w:rPr>
        <w:t xml:space="preserve">data science, machine learning, artificial intelligence, </w:t>
      </w:r>
      <w:r w:rsidRPr="00FC75AC">
        <w:rPr>
          <w:rFonts w:cs="Helvetica"/>
          <w:sz w:val="20"/>
          <w:szCs w:val="20"/>
        </w:rPr>
        <w:t xml:space="preserve">computer engineering, disability inclusivity and more. I have been in the business of entrepreneurship with technology since I was </w:t>
      </w:r>
      <w:r w:rsidR="00952721" w:rsidRPr="00FC75AC">
        <w:rPr>
          <w:rFonts w:cs="Helvetica"/>
          <w:sz w:val="20"/>
          <w:szCs w:val="20"/>
        </w:rPr>
        <w:t xml:space="preserve">18. </w:t>
      </w:r>
    </w:p>
    <w:p w14:paraId="6159341F" w14:textId="363167BF" w:rsidR="00952721" w:rsidRPr="00FC75AC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2065E61A" w14:textId="60FDD6BF" w:rsidR="00952721" w:rsidRPr="00FC75AC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 xml:space="preserve">Currently, I have been working with various state companies and NGOs to develop softwares for people with disabilities using python, Django, </w:t>
      </w:r>
      <w:r w:rsidR="00DD0D4A">
        <w:rPr>
          <w:rFonts w:cs="Helvetica"/>
          <w:sz w:val="20"/>
          <w:szCs w:val="20"/>
        </w:rPr>
        <w:t>R</w:t>
      </w:r>
      <w:r w:rsidRPr="00FC75AC">
        <w:rPr>
          <w:rFonts w:cs="Helvetica"/>
          <w:sz w:val="20"/>
          <w:szCs w:val="20"/>
        </w:rPr>
        <w:t xml:space="preserve">eact, JavaScript, C++ and more. With Stemgon, I gained vast experience in machine learning, AI, data engineering and robotics. </w:t>
      </w:r>
    </w:p>
    <w:p w14:paraId="1536C3F3" w14:textId="71080576" w:rsidR="00952721" w:rsidRPr="00FC75AC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5BC664F2" w14:textId="7AA7FDD5" w:rsidR="00952721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>I have decided to leave what I have founded to focus on platforms with more users, a team that ranges from medium to large and to be innovative in whatever I do.</w:t>
      </w:r>
    </w:p>
    <w:p w14:paraId="19C1CF6A" w14:textId="3B3ED2E0" w:rsidR="00803C38" w:rsidRDefault="00803C38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742CAC25" w14:textId="566DD552" w:rsidR="00803C38" w:rsidRDefault="00803C38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 xml:space="preserve">In my past teams, we were using Scrum for project management. I have other skills such as AWS cloud management, knowledge of ubuntu for development and deployment, GitHub version control system. </w:t>
      </w:r>
    </w:p>
    <w:p w14:paraId="75EC1A28" w14:textId="7DB465DE" w:rsidR="008C6DAD" w:rsidRDefault="008C6DAD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7B7CAC15" w14:textId="32BE90D5" w:rsidR="008C6DAD" w:rsidRDefault="008C6DAD" w:rsidP="008C6DAD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t xml:space="preserve">reason why i want </w:t>
      </w:r>
      <w:r w:rsidR="00AA234E">
        <w:t>t</w:t>
      </w:r>
      <w:r>
        <w:t>o leave stemgon</w:t>
      </w:r>
    </w:p>
    <w:p w14:paraId="78E28C2C" w14:textId="77777777" w:rsidR="008C6DAD" w:rsidRDefault="008C6DAD" w:rsidP="008C6DAD">
      <w:pPr>
        <w:tabs>
          <w:tab w:val="left" w:pos="990"/>
        </w:tabs>
      </w:pPr>
    </w:p>
    <w:p w14:paraId="0CB4E0E0" w14:textId="41EB12B9" w:rsidR="008C6DAD" w:rsidRPr="00FC75AC" w:rsidRDefault="008C6DAD" w:rsidP="008C6DAD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 xml:space="preserve">I am </w:t>
      </w:r>
      <w:r>
        <w:rPr>
          <w:rFonts w:cs="Helvetica"/>
          <w:sz w:val="20"/>
          <w:szCs w:val="20"/>
        </w:rPr>
        <w:t xml:space="preserve">young, enthusiastic person. I am leaving Stemgon because I want to learn the </w:t>
      </w:r>
      <w:r w:rsidR="00337057">
        <w:rPr>
          <w:rFonts w:cs="Helvetica"/>
          <w:sz w:val="20"/>
          <w:szCs w:val="20"/>
        </w:rPr>
        <w:t>etiquette</w:t>
      </w:r>
      <w:r>
        <w:rPr>
          <w:rFonts w:cs="Helvetica"/>
          <w:sz w:val="20"/>
          <w:szCs w:val="20"/>
        </w:rPr>
        <w:t xml:space="preserve"> of software development in other companies, </w:t>
      </w:r>
      <w:r w:rsidR="00337057">
        <w:rPr>
          <w:rFonts w:cs="Helvetica"/>
          <w:sz w:val="20"/>
          <w:szCs w:val="20"/>
        </w:rPr>
        <w:t xml:space="preserve">learn new technologies that will challenge my reasoning. </w:t>
      </w:r>
      <w:r w:rsidR="00416CB2">
        <w:rPr>
          <w:rFonts w:cs="Helvetica"/>
          <w:sz w:val="20"/>
          <w:szCs w:val="20"/>
        </w:rPr>
        <w:t>I have experience in working with docker or Kubernates to deploy my projects on AWS Cloud server.</w:t>
      </w:r>
    </w:p>
    <w:sectPr w:rsidR="008C6DAD" w:rsidRPr="00FC75AC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7C78" w14:textId="77777777" w:rsidR="008A1C48" w:rsidRDefault="008A1C48" w:rsidP="000C45FF">
      <w:r>
        <w:separator/>
      </w:r>
    </w:p>
  </w:endnote>
  <w:endnote w:type="continuationSeparator" w:id="0">
    <w:p w14:paraId="740E520B" w14:textId="77777777" w:rsidR="008A1C48" w:rsidRDefault="008A1C4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C773" w14:textId="77777777" w:rsidR="008A1C48" w:rsidRDefault="008A1C48" w:rsidP="000C45FF">
      <w:r>
        <w:separator/>
      </w:r>
    </w:p>
  </w:footnote>
  <w:footnote w:type="continuationSeparator" w:id="0">
    <w:p w14:paraId="0AE64B63" w14:textId="77777777" w:rsidR="008A1C48" w:rsidRDefault="008A1C4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8DD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996FB6" wp14:editId="7A5F758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8"/>
    <w:rsid w:val="00001D87"/>
    <w:rsid w:val="00003D25"/>
    <w:rsid w:val="00036450"/>
    <w:rsid w:val="00061A47"/>
    <w:rsid w:val="000654A3"/>
    <w:rsid w:val="00094499"/>
    <w:rsid w:val="000A284B"/>
    <w:rsid w:val="000B0488"/>
    <w:rsid w:val="000C45FF"/>
    <w:rsid w:val="000D0CF7"/>
    <w:rsid w:val="000E3FD1"/>
    <w:rsid w:val="00112054"/>
    <w:rsid w:val="0012092A"/>
    <w:rsid w:val="00127044"/>
    <w:rsid w:val="001525E1"/>
    <w:rsid w:val="001553C1"/>
    <w:rsid w:val="001642B5"/>
    <w:rsid w:val="00180329"/>
    <w:rsid w:val="00181B22"/>
    <w:rsid w:val="0019001F"/>
    <w:rsid w:val="001A0096"/>
    <w:rsid w:val="001A6AED"/>
    <w:rsid w:val="001A74A5"/>
    <w:rsid w:val="001B2ABD"/>
    <w:rsid w:val="001B3706"/>
    <w:rsid w:val="001E0391"/>
    <w:rsid w:val="001E1759"/>
    <w:rsid w:val="001F1ECC"/>
    <w:rsid w:val="00225951"/>
    <w:rsid w:val="002400EB"/>
    <w:rsid w:val="00242EC3"/>
    <w:rsid w:val="00256CF7"/>
    <w:rsid w:val="00257DC0"/>
    <w:rsid w:val="00267338"/>
    <w:rsid w:val="00281FD5"/>
    <w:rsid w:val="002C62A6"/>
    <w:rsid w:val="002E21C4"/>
    <w:rsid w:val="0030427C"/>
    <w:rsid w:val="0030481B"/>
    <w:rsid w:val="00313526"/>
    <w:rsid w:val="003156FC"/>
    <w:rsid w:val="003254B5"/>
    <w:rsid w:val="00337057"/>
    <w:rsid w:val="003405F8"/>
    <w:rsid w:val="0037121F"/>
    <w:rsid w:val="003A6B7D"/>
    <w:rsid w:val="003B06CA"/>
    <w:rsid w:val="003B777A"/>
    <w:rsid w:val="004071FC"/>
    <w:rsid w:val="00412B54"/>
    <w:rsid w:val="00416CB2"/>
    <w:rsid w:val="00425959"/>
    <w:rsid w:val="00440A76"/>
    <w:rsid w:val="00445947"/>
    <w:rsid w:val="004465CA"/>
    <w:rsid w:val="004813B3"/>
    <w:rsid w:val="00496591"/>
    <w:rsid w:val="004C556B"/>
    <w:rsid w:val="004C63E4"/>
    <w:rsid w:val="004C678A"/>
    <w:rsid w:val="004D3011"/>
    <w:rsid w:val="004F0911"/>
    <w:rsid w:val="004F5305"/>
    <w:rsid w:val="005066B8"/>
    <w:rsid w:val="00516660"/>
    <w:rsid w:val="005262AC"/>
    <w:rsid w:val="005424BC"/>
    <w:rsid w:val="00551ABC"/>
    <w:rsid w:val="0056136E"/>
    <w:rsid w:val="005A01C0"/>
    <w:rsid w:val="005C1049"/>
    <w:rsid w:val="005E39D5"/>
    <w:rsid w:val="005E58A9"/>
    <w:rsid w:val="00600670"/>
    <w:rsid w:val="0062123A"/>
    <w:rsid w:val="00646E75"/>
    <w:rsid w:val="00654545"/>
    <w:rsid w:val="006771D0"/>
    <w:rsid w:val="006B048A"/>
    <w:rsid w:val="006E5DFD"/>
    <w:rsid w:val="006F0FE6"/>
    <w:rsid w:val="00715FCB"/>
    <w:rsid w:val="00743101"/>
    <w:rsid w:val="00743D46"/>
    <w:rsid w:val="0076461E"/>
    <w:rsid w:val="007775E1"/>
    <w:rsid w:val="007867A0"/>
    <w:rsid w:val="007927F5"/>
    <w:rsid w:val="007E00B1"/>
    <w:rsid w:val="00802CA0"/>
    <w:rsid w:val="00803C38"/>
    <w:rsid w:val="00821CC6"/>
    <w:rsid w:val="008344B7"/>
    <w:rsid w:val="00852B94"/>
    <w:rsid w:val="00854F4D"/>
    <w:rsid w:val="0086658D"/>
    <w:rsid w:val="00892202"/>
    <w:rsid w:val="0089506F"/>
    <w:rsid w:val="008A1C48"/>
    <w:rsid w:val="008B5CAA"/>
    <w:rsid w:val="008C6DAD"/>
    <w:rsid w:val="00900C10"/>
    <w:rsid w:val="00900D5B"/>
    <w:rsid w:val="009260CD"/>
    <w:rsid w:val="00936462"/>
    <w:rsid w:val="00952721"/>
    <w:rsid w:val="00952C25"/>
    <w:rsid w:val="0099683C"/>
    <w:rsid w:val="009A5C4A"/>
    <w:rsid w:val="009D4F78"/>
    <w:rsid w:val="009F1AD3"/>
    <w:rsid w:val="00A141A9"/>
    <w:rsid w:val="00A2118D"/>
    <w:rsid w:val="00A476AB"/>
    <w:rsid w:val="00A61E5E"/>
    <w:rsid w:val="00A671D1"/>
    <w:rsid w:val="00AA234E"/>
    <w:rsid w:val="00AD76E2"/>
    <w:rsid w:val="00AE3A8F"/>
    <w:rsid w:val="00B0326D"/>
    <w:rsid w:val="00B20152"/>
    <w:rsid w:val="00B359E4"/>
    <w:rsid w:val="00B57D98"/>
    <w:rsid w:val="00B70850"/>
    <w:rsid w:val="00B84877"/>
    <w:rsid w:val="00BB0FC9"/>
    <w:rsid w:val="00BB7871"/>
    <w:rsid w:val="00BF20AC"/>
    <w:rsid w:val="00BF7CE7"/>
    <w:rsid w:val="00C066B6"/>
    <w:rsid w:val="00C26A0E"/>
    <w:rsid w:val="00C37689"/>
    <w:rsid w:val="00C37BA1"/>
    <w:rsid w:val="00C4547C"/>
    <w:rsid w:val="00C4674C"/>
    <w:rsid w:val="00C506CF"/>
    <w:rsid w:val="00C5099D"/>
    <w:rsid w:val="00C53A6B"/>
    <w:rsid w:val="00C562A4"/>
    <w:rsid w:val="00C70C2C"/>
    <w:rsid w:val="00C72BED"/>
    <w:rsid w:val="00C91649"/>
    <w:rsid w:val="00C9578B"/>
    <w:rsid w:val="00CB0055"/>
    <w:rsid w:val="00CB448A"/>
    <w:rsid w:val="00CD47F5"/>
    <w:rsid w:val="00D0161C"/>
    <w:rsid w:val="00D2522B"/>
    <w:rsid w:val="00D3038A"/>
    <w:rsid w:val="00D32FF6"/>
    <w:rsid w:val="00D422DE"/>
    <w:rsid w:val="00D43DBB"/>
    <w:rsid w:val="00D5459D"/>
    <w:rsid w:val="00D602A3"/>
    <w:rsid w:val="00D70724"/>
    <w:rsid w:val="00D72CB2"/>
    <w:rsid w:val="00DA1F4D"/>
    <w:rsid w:val="00DB428C"/>
    <w:rsid w:val="00DB7563"/>
    <w:rsid w:val="00DD0D4A"/>
    <w:rsid w:val="00DD172A"/>
    <w:rsid w:val="00DD1B63"/>
    <w:rsid w:val="00DD74F8"/>
    <w:rsid w:val="00DF1D05"/>
    <w:rsid w:val="00DF6A09"/>
    <w:rsid w:val="00DF71C1"/>
    <w:rsid w:val="00E13E3D"/>
    <w:rsid w:val="00E25A26"/>
    <w:rsid w:val="00E4381A"/>
    <w:rsid w:val="00E51827"/>
    <w:rsid w:val="00E55D74"/>
    <w:rsid w:val="00E864B6"/>
    <w:rsid w:val="00EB6CFA"/>
    <w:rsid w:val="00EC7B25"/>
    <w:rsid w:val="00EF500C"/>
    <w:rsid w:val="00F14158"/>
    <w:rsid w:val="00F30A5E"/>
    <w:rsid w:val="00F4256C"/>
    <w:rsid w:val="00F532EB"/>
    <w:rsid w:val="00F60274"/>
    <w:rsid w:val="00F63A4B"/>
    <w:rsid w:val="00F77FB9"/>
    <w:rsid w:val="00F9165E"/>
    <w:rsid w:val="00FB068F"/>
    <w:rsid w:val="00FB3392"/>
    <w:rsid w:val="00FC75AC"/>
    <w:rsid w:val="00F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C9C08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B787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743D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css-1gvdfhd">
    <w:name w:val="css-1gvdfhd"/>
    <w:basedOn w:val="DefaultParagraphFont"/>
    <w:rsid w:val="008B5CAA"/>
  </w:style>
  <w:style w:type="character" w:customStyle="1" w:styleId="css-11zl0dj">
    <w:name w:val="css-11zl0dj"/>
    <w:basedOn w:val="DefaultParagraphFont"/>
    <w:rsid w:val="008B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E4EBEF"/>
            <w:right w:val="none" w:sz="0" w:space="0" w:color="auto"/>
          </w:divBdr>
        </w:div>
      </w:divsChild>
    </w:div>
    <w:div w:id="247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373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925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153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08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945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10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51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152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556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889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165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rn96m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stemgon.co.z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emgon.online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contact@stemgon.onlin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n96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Python</c:v>
                </c:pt>
                <c:pt idx="1">
                  <c:v>Django</c:v>
                </c:pt>
                <c:pt idx="2">
                  <c:v>Flutter</c:v>
                </c:pt>
                <c:pt idx="3">
                  <c:v>Djang Rest Framework</c:v>
                </c:pt>
                <c:pt idx="4">
                  <c:v>React</c:v>
                </c:pt>
                <c:pt idx="5">
                  <c:v>Node.JS</c:v>
                </c:pt>
                <c:pt idx="6">
                  <c:v>Data engineering </c:v>
                </c:pt>
                <c:pt idx="7">
                  <c:v>IoT Programming</c:v>
                </c:pt>
                <c:pt idx="8">
                  <c:v>Software Architecture</c:v>
                </c:pt>
                <c:pt idx="9">
                  <c:v>Data Science</c:v>
                </c:pt>
                <c:pt idx="10">
                  <c:v>Machine Learning</c:v>
                </c:pt>
                <c:pt idx="11">
                  <c:v>C++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0.95</c:v>
                </c:pt>
                <c:pt idx="4">
                  <c:v>0.95</c:v>
                </c:pt>
                <c:pt idx="5">
                  <c:v>0.96</c:v>
                </c:pt>
                <c:pt idx="6">
                  <c:v>1</c:v>
                </c:pt>
                <c:pt idx="7">
                  <c:v>0.9</c:v>
                </c:pt>
                <c:pt idx="8">
                  <c:v>0.99</c:v>
                </c:pt>
                <c:pt idx="9">
                  <c:v>0.99</c:v>
                </c:pt>
                <c:pt idx="10">
                  <c:v>0.99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8-4F10-84E9-1F663C38CBC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9E1D6F59EE4E4E9A859DAC1261C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F86B2-A8E5-479C-8D8B-4CAC005ABA7F}"/>
      </w:docPartPr>
      <w:docPartBody>
        <w:p w:rsidR="000E131F" w:rsidRDefault="00BE43BE">
          <w:pPr>
            <w:pStyle w:val="F99E1D6F59EE4E4E9A859DAC1261C0F1"/>
          </w:pPr>
          <w:r w:rsidRPr="00D5459D">
            <w:t>Profile</w:t>
          </w:r>
        </w:p>
      </w:docPartBody>
    </w:docPart>
    <w:docPart>
      <w:docPartPr>
        <w:name w:val="31DF59D9A02E4F34BCC43C05900C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10B24-181B-4E9E-84F4-AC706B471903}"/>
      </w:docPartPr>
      <w:docPartBody>
        <w:p w:rsidR="000E131F" w:rsidRDefault="00BE43BE">
          <w:pPr>
            <w:pStyle w:val="31DF59D9A02E4F34BCC43C05900CF6EA"/>
          </w:pPr>
          <w:r w:rsidRPr="00CB0055">
            <w:t>Contact</w:t>
          </w:r>
        </w:p>
      </w:docPartBody>
    </w:docPart>
    <w:docPart>
      <w:docPartPr>
        <w:name w:val="9217FE842ABA43BABD0B66CFAE92C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4F85B-A674-4800-8002-FB531E4B644A}"/>
      </w:docPartPr>
      <w:docPartBody>
        <w:p w:rsidR="000E131F" w:rsidRDefault="00BE43BE">
          <w:pPr>
            <w:pStyle w:val="9217FE842ABA43BABD0B66CFAE92C6B6"/>
          </w:pPr>
          <w:r w:rsidRPr="004D3011">
            <w:t>PHONE:</w:t>
          </w:r>
        </w:p>
      </w:docPartBody>
    </w:docPart>
    <w:docPart>
      <w:docPartPr>
        <w:name w:val="D5704B0B587D440EAFAF9BD7889E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F77BE-9668-4343-962B-D2CC63BE1563}"/>
      </w:docPartPr>
      <w:docPartBody>
        <w:p w:rsidR="000E131F" w:rsidRDefault="00BE43BE">
          <w:pPr>
            <w:pStyle w:val="D5704B0B587D440EAFAF9BD7889E4F31"/>
          </w:pPr>
          <w:r w:rsidRPr="004D3011">
            <w:t>WEBSITE:</w:t>
          </w:r>
        </w:p>
      </w:docPartBody>
    </w:docPart>
    <w:docPart>
      <w:docPartPr>
        <w:name w:val="C6F140D04C224C5F8EC0CA7CCA991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62C18-951B-434D-B905-C42E84E5DB50}"/>
      </w:docPartPr>
      <w:docPartBody>
        <w:p w:rsidR="000E131F" w:rsidRDefault="00BE43BE">
          <w:pPr>
            <w:pStyle w:val="C6F140D04C224C5F8EC0CA7CCA99172C"/>
          </w:pPr>
          <w:r w:rsidRPr="004D3011">
            <w:t>EMAIL:</w:t>
          </w:r>
        </w:p>
      </w:docPartBody>
    </w:docPart>
    <w:docPart>
      <w:docPartPr>
        <w:name w:val="1E1FE47E1F0F4DE0B05A13D4971F9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5E2C7-14D7-459F-923E-4919FE9A9E07}"/>
      </w:docPartPr>
      <w:docPartBody>
        <w:p w:rsidR="000E131F" w:rsidRDefault="00BE43BE">
          <w:pPr>
            <w:pStyle w:val="1E1FE47E1F0F4DE0B05A13D4971F9F6B"/>
          </w:pPr>
          <w:r w:rsidRPr="00CB0055">
            <w:t>Hobbies</w:t>
          </w:r>
        </w:p>
      </w:docPartBody>
    </w:docPart>
    <w:docPart>
      <w:docPartPr>
        <w:name w:val="838670BF1BDC447190DF7A3E3E903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ADDA-130C-4AB4-8BF2-632C1FD4123D}"/>
      </w:docPartPr>
      <w:docPartBody>
        <w:p w:rsidR="000E131F" w:rsidRDefault="00BE43BE">
          <w:pPr>
            <w:pStyle w:val="838670BF1BDC447190DF7A3E3E90350A"/>
          </w:pPr>
          <w:r w:rsidRPr="00036450">
            <w:t>WORK EXPERIENCE</w:t>
          </w:r>
        </w:p>
      </w:docPartBody>
    </w:docPart>
    <w:docPart>
      <w:docPartPr>
        <w:name w:val="701A7C6288004968BE88000ABCE6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F25DE-53F8-46D9-9932-724457A51A57}"/>
      </w:docPartPr>
      <w:docPartBody>
        <w:p w:rsidR="000E131F" w:rsidRDefault="00BE43BE">
          <w:pPr>
            <w:pStyle w:val="701A7C6288004968BE88000ABCE671C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BE"/>
    <w:rsid w:val="000961C9"/>
    <w:rsid w:val="000E131F"/>
    <w:rsid w:val="00196FC1"/>
    <w:rsid w:val="00242661"/>
    <w:rsid w:val="005E2D04"/>
    <w:rsid w:val="006725F8"/>
    <w:rsid w:val="006A77FE"/>
    <w:rsid w:val="006D7BF1"/>
    <w:rsid w:val="00980541"/>
    <w:rsid w:val="00A11CB1"/>
    <w:rsid w:val="00A27D2A"/>
    <w:rsid w:val="00AB07AB"/>
    <w:rsid w:val="00AC23A7"/>
    <w:rsid w:val="00BE43BE"/>
    <w:rsid w:val="00EF2280"/>
    <w:rsid w:val="00F97AA1"/>
    <w:rsid w:val="00FC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9E1D6F59EE4E4E9A859DAC1261C0F1">
    <w:name w:val="F99E1D6F59EE4E4E9A859DAC1261C0F1"/>
  </w:style>
  <w:style w:type="paragraph" w:customStyle="1" w:styleId="31DF59D9A02E4F34BCC43C05900CF6EA">
    <w:name w:val="31DF59D9A02E4F34BCC43C05900CF6EA"/>
  </w:style>
  <w:style w:type="paragraph" w:customStyle="1" w:styleId="9217FE842ABA43BABD0B66CFAE92C6B6">
    <w:name w:val="9217FE842ABA43BABD0B66CFAE92C6B6"/>
  </w:style>
  <w:style w:type="paragraph" w:customStyle="1" w:styleId="D5704B0B587D440EAFAF9BD7889E4F31">
    <w:name w:val="D5704B0B587D440EAFAF9BD7889E4F31"/>
  </w:style>
  <w:style w:type="paragraph" w:customStyle="1" w:styleId="C6F140D04C224C5F8EC0CA7CCA99172C">
    <w:name w:val="C6F140D04C224C5F8EC0CA7CCA9917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E1FE47E1F0F4DE0B05A13D4971F9F6B">
    <w:name w:val="1E1FE47E1F0F4DE0B05A13D4971F9F6B"/>
  </w:style>
  <w:style w:type="paragraph" w:customStyle="1" w:styleId="838670BF1BDC447190DF7A3E3E90350A">
    <w:name w:val="838670BF1BDC447190DF7A3E3E90350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01A7C6288004968BE88000ABCE671C2">
    <w:name w:val="701A7C6288004968BE88000ABCE67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2023-07-24T13:26:00Z</dcterms:created>
  <dcterms:modified xsi:type="dcterms:W3CDTF">2023-07-24T13:27:00Z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